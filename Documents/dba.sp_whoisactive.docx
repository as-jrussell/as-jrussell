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FAA6" w14:textId="77777777" w:rsidR="00CB02CA" w:rsidRDefault="00D57C68" w:rsidP="00CB02CA">
      <w:r>
        <w:rPr>
          <w:noProof/>
        </w:rPr>
        <w:drawing>
          <wp:inline distT="0" distB="0" distL="0" distR="0" wp14:anchorId="6945AB12" wp14:editId="30C0BF16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593FE735" w14:textId="178F2372" w:rsidR="00CB02CA" w:rsidRDefault="00F01FA4" w:rsidP="00F01FA4">
      <w:pPr>
        <w:jc w:val="right"/>
        <w:rPr>
          <w:rFonts w:ascii="Arial" w:hAnsi="Arial" w:cs="Arial"/>
          <w:b/>
          <w:sz w:val="22"/>
        </w:rPr>
      </w:pPr>
      <w:proofErr w:type="spellStart"/>
      <w:r w:rsidRPr="00F01FA4">
        <w:rPr>
          <w:rFonts w:ascii="Arial" w:hAnsi="Arial" w:cs="Arial"/>
          <w:b/>
          <w:sz w:val="32"/>
          <w:szCs w:val="32"/>
        </w:rPr>
        <w:t>dba.sp_whoisactive</w:t>
      </w:r>
      <w:proofErr w:type="spellEnd"/>
      <w:r w:rsidR="004A5141" w:rsidRPr="004A5141">
        <w:rPr>
          <w:rFonts w:ascii="Arial" w:hAnsi="Arial" w:cs="Arial"/>
          <w:b/>
          <w:sz w:val="32"/>
          <w:szCs w:val="32"/>
        </w:rPr>
        <w:t>(technical page)</w:t>
      </w:r>
    </w:p>
    <w:p w14:paraId="0395D0D9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2579BA39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49E9E8AF" w14:textId="71FAB2E6" w:rsidR="00CB02CA" w:rsidRDefault="00F01FA4" w:rsidP="00CB02CA">
      <w:pPr>
        <w:rPr>
          <w:rFonts w:ascii="Arial" w:hAnsi="Arial" w:cs="Arial"/>
          <w:sz w:val="22"/>
        </w:rPr>
      </w:pPr>
      <w:r w:rsidRPr="00F01FA4">
        <w:rPr>
          <w:rFonts w:ascii="Arial" w:hAnsi="Arial" w:cs="Arial"/>
          <w:sz w:val="22"/>
        </w:rPr>
        <w:t xml:space="preserve">The </w:t>
      </w:r>
      <w:proofErr w:type="spellStart"/>
      <w:r w:rsidRPr="00F01FA4">
        <w:rPr>
          <w:rFonts w:ascii="Arial" w:hAnsi="Arial" w:cs="Arial"/>
          <w:sz w:val="22"/>
        </w:rPr>
        <w:t>dba.sp_whoisactive</w:t>
      </w:r>
      <w:proofErr w:type="spellEnd"/>
      <w:r w:rsidRPr="00F01FA4">
        <w:rPr>
          <w:rFonts w:ascii="Arial" w:hAnsi="Arial" w:cs="Arial"/>
          <w:sz w:val="22"/>
        </w:rPr>
        <w:t xml:space="preserve"> function provides a snapshot of current activity in your PostgreSQL instance. It is modeled after SQL Server’s popular "</w:t>
      </w:r>
      <w:proofErr w:type="spellStart"/>
      <w:r w:rsidRPr="00F01FA4">
        <w:rPr>
          <w:rFonts w:ascii="Arial" w:hAnsi="Arial" w:cs="Arial"/>
          <w:sz w:val="22"/>
        </w:rPr>
        <w:t>sp_whoisactive</w:t>
      </w:r>
      <w:proofErr w:type="spellEnd"/>
      <w:r w:rsidRPr="00F01FA4">
        <w:rPr>
          <w:rFonts w:ascii="Arial" w:hAnsi="Arial" w:cs="Arial"/>
          <w:sz w:val="22"/>
        </w:rPr>
        <w:t>" and is designed to help DBAs monitor running queries, idle sessions, wait events, and more in real-time.</w:t>
      </w:r>
    </w:p>
    <w:p w14:paraId="2D906275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50341587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🔧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It Does</w:t>
      </w:r>
    </w:p>
    <w:p w14:paraId="792AAE63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- Shows active sessions and queries.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Displays how long each query has been running.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Includes information like database name, user, client IP, application name, wait events, and more.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Allows filtering by database or idle session state.</w:t>
      </w:r>
    </w:p>
    <w:p w14:paraId="7570FDB4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🔐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Input Parameters</w:t>
      </w:r>
    </w:p>
    <w:p w14:paraId="0AC1D868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This function accepts the following parameters: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p_database_name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(TEXT): Filter by specific database name (optional).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p_show_idle_in_transaction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(BOOLEAN): Include sessions that are idle in transaction (default FALSE).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p_show_all_idle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 xml:space="preserve"> (BOOLEAN): Include all idle sessions (default FALSE).</w:t>
      </w:r>
    </w:p>
    <w:p w14:paraId="4997C48E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📥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Usage Syntax</w:t>
      </w:r>
    </w:p>
    <w:p w14:paraId="5E5C4CF5" w14:textId="77777777" w:rsidR="00F01FA4" w:rsidRPr="00F01FA4" w:rsidRDefault="00F01FA4" w:rsidP="00F01FA4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SELECT * FROM 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();</w:t>
      </w:r>
    </w:p>
    <w:p w14:paraId="160136E3" w14:textId="77777777" w:rsidR="00F01FA4" w:rsidRPr="00F01FA4" w:rsidRDefault="00F01FA4" w:rsidP="00F01FA4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F01FA4">
        <w:rPr>
          <w:rFonts w:ascii="Segoe UI Emoji" w:eastAsia="MS Mincho" w:hAnsi="Segoe UI Emoji" w:cs="Segoe UI Emoji"/>
          <w:b/>
          <w:bCs/>
          <w:i/>
          <w:iCs/>
          <w:color w:val="4F81BD"/>
          <w:spacing w:val="0"/>
          <w:sz w:val="22"/>
        </w:rPr>
        <w:t>✅</w:t>
      </w: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 Example with filters:</w:t>
      </w:r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 xml:space="preserve">SELECT * FROM 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('</w:t>
      </w:r>
      <w:proofErr w:type="spellStart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mydb</w:t>
      </w:r>
      <w:proofErr w:type="spellEnd"/>
      <w:r w:rsidRPr="00F01FA4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', true, false);</w:t>
      </w:r>
    </w:p>
    <w:p w14:paraId="47A35AD0" w14:textId="77777777" w:rsidR="00F01FA4" w:rsidRPr="00F01FA4" w:rsidRDefault="00F01FA4" w:rsidP="00F01FA4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F01FA4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❓</w:t>
      </w:r>
      <w:r w:rsidRPr="00F01FA4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Troubleshooting</w:t>
      </w:r>
    </w:p>
    <w:p w14:paraId="60DFA7D1" w14:textId="77777777" w:rsidR="00F01FA4" w:rsidRPr="00F01FA4" w:rsidRDefault="00F01FA4" w:rsidP="00F01FA4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F01FA4">
        <w:rPr>
          <w:rFonts w:ascii="Calibri" w:eastAsia="MS Mincho" w:hAnsi="Calibri" w:cs="Times New Roman"/>
          <w:spacing w:val="0"/>
          <w:sz w:val="22"/>
        </w:rPr>
        <w:t>- If no rows return, it may mean all sessions are idle and filtering is too strict.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Make sure you have permission to view `</w:t>
      </w:r>
      <w:proofErr w:type="spellStart"/>
      <w:r w:rsidRPr="00F01FA4">
        <w:rPr>
          <w:rFonts w:ascii="Calibri" w:eastAsia="MS Mincho" w:hAnsi="Calibri" w:cs="Times New Roman"/>
          <w:spacing w:val="0"/>
          <w:sz w:val="22"/>
        </w:rPr>
        <w:t>pg_stat_activity</w:t>
      </w:r>
      <w:proofErr w:type="spellEnd"/>
      <w:r w:rsidRPr="00F01FA4">
        <w:rPr>
          <w:rFonts w:ascii="Calibri" w:eastAsia="MS Mincho" w:hAnsi="Calibri" w:cs="Times New Roman"/>
          <w:spacing w:val="0"/>
          <w:sz w:val="22"/>
        </w:rPr>
        <w:t>`.</w:t>
      </w:r>
      <w:r w:rsidRPr="00F01FA4">
        <w:rPr>
          <w:rFonts w:ascii="Calibri" w:eastAsia="MS Mincho" w:hAnsi="Calibri" w:cs="Times New Roman"/>
          <w:spacing w:val="0"/>
          <w:sz w:val="22"/>
        </w:rPr>
        <w:br/>
        <w:t>- Filtering by database name is case-sensitive unless quoted.</w:t>
      </w:r>
    </w:p>
    <w:p w14:paraId="42AB5E28" w14:textId="77777777" w:rsidR="003B4531" w:rsidRPr="003B4531" w:rsidRDefault="003B4531" w:rsidP="003B4531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3B4531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lastRenderedPageBreak/>
        <w:t>🛠️</w:t>
      </w:r>
      <w:r w:rsidRPr="003B4531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Technical Information</w:t>
      </w:r>
    </w:p>
    <w:p w14:paraId="4347F694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⚠️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Important Notes</w:t>
      </w:r>
    </w:p>
    <w:p w14:paraId="3ACB6D19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- This function filters out the current backend (the one running the function itself).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Intended to help DBAs monitor real-time activity without needing external tools.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Can be combined with other monitoring views or automation.</w:t>
      </w:r>
    </w:p>
    <w:p w14:paraId="2925300D" w14:textId="77777777" w:rsidR="003B4531" w:rsidRPr="003B4531" w:rsidRDefault="003B4531" w:rsidP="003B4531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3B4531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🧾</w:t>
      </w:r>
      <w:r w:rsidRPr="003B4531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Gets Returned</w:t>
      </w:r>
    </w:p>
    <w:p w14:paraId="12B11FA4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The function returns a result set with the following columns: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duration: How long the query has been running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pid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Process ID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datname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Database name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usename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User name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application_name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Name of the client application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client_addr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Client IP address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backend_start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xact_start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query_start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state_change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Timestamps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state: Current state (e.g., active, idle)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wait_event_type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&amp;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wait_event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: Details about what the backend is waiting on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query: The full SQL text being executed</w:t>
      </w:r>
    </w:p>
    <w:p w14:paraId="3017A3E8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🔄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How It Works (Behind the Scenes)</w:t>
      </w:r>
    </w:p>
    <w:p w14:paraId="15F7C025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 xml:space="preserve">1. Queries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pg_stat_activity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for session details.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2. Calculates query duration as NOW() -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query_start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>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3. Filters based on idle/active state and database name.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4. Orders </w:t>
      </w:r>
      <w:proofErr w:type="gramStart"/>
      <w:r w:rsidRPr="003B4531">
        <w:rPr>
          <w:rFonts w:ascii="Calibri" w:eastAsia="MS Mincho" w:hAnsi="Calibri" w:cs="Times New Roman"/>
          <w:spacing w:val="0"/>
          <w:sz w:val="22"/>
        </w:rPr>
        <w:t>results</w:t>
      </w:r>
      <w:proofErr w:type="gramEnd"/>
      <w:r w:rsidRPr="003B4531">
        <w:rPr>
          <w:rFonts w:ascii="Calibri" w:eastAsia="MS Mincho" w:hAnsi="Calibri" w:cs="Times New Roman"/>
          <w:spacing w:val="0"/>
          <w:sz w:val="22"/>
        </w:rPr>
        <w:t xml:space="preserve"> by duration (longest-running queries first).</w:t>
      </w:r>
    </w:p>
    <w:p w14:paraId="5C92FC25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✅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Setup Checklist (One-Time)</w:t>
      </w:r>
    </w:p>
    <w:p w14:paraId="0DDFF3D5" w14:textId="77777777" w:rsidR="003B4531" w:rsidRPr="003B4531" w:rsidRDefault="003B4531" w:rsidP="003B4531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3B4531">
        <w:rPr>
          <w:rFonts w:ascii="Calibri" w:eastAsia="MS Mincho" w:hAnsi="Calibri" w:cs="Times New Roman"/>
          <w:spacing w:val="0"/>
          <w:sz w:val="22"/>
        </w:rPr>
        <w:t>Make sure these steps are done first (</w:t>
      </w:r>
      <w:proofErr w:type="gramStart"/>
      <w:r w:rsidRPr="003B4531">
        <w:rPr>
          <w:rFonts w:ascii="Calibri" w:eastAsia="MS Mincho" w:hAnsi="Calibri" w:cs="Times New Roman"/>
          <w:spacing w:val="0"/>
          <w:sz w:val="22"/>
        </w:rPr>
        <w:t>included</w:t>
      </w:r>
      <w:proofErr w:type="gramEnd"/>
      <w:r w:rsidRPr="003B4531">
        <w:rPr>
          <w:rFonts w:ascii="Calibri" w:eastAsia="MS Mincho" w:hAnsi="Calibri" w:cs="Times New Roman"/>
          <w:spacing w:val="0"/>
          <w:sz w:val="22"/>
        </w:rPr>
        <w:t xml:space="preserve"> in the .sql file):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>- [x] dba schema exists.</w:t>
      </w:r>
      <w:r w:rsidRPr="003B4531">
        <w:rPr>
          <w:rFonts w:ascii="Calibri" w:eastAsia="MS Mincho" w:hAnsi="Calibri" w:cs="Times New Roman"/>
          <w:spacing w:val="0"/>
          <w:sz w:val="22"/>
        </w:rPr>
        <w:br/>
        <w:t xml:space="preserve">- [x] </w:t>
      </w:r>
      <w:proofErr w:type="spellStart"/>
      <w:r w:rsidRPr="003B4531">
        <w:rPr>
          <w:rFonts w:ascii="Calibri" w:eastAsia="MS Mincho" w:hAnsi="Calibri" w:cs="Times New Roman"/>
          <w:spacing w:val="0"/>
          <w:sz w:val="22"/>
        </w:rPr>
        <w:t>dba.sp_whoisactive</w:t>
      </w:r>
      <w:proofErr w:type="spellEnd"/>
      <w:r w:rsidRPr="003B4531">
        <w:rPr>
          <w:rFonts w:ascii="Calibri" w:eastAsia="MS Mincho" w:hAnsi="Calibri" w:cs="Times New Roman"/>
          <w:spacing w:val="0"/>
          <w:sz w:val="22"/>
        </w:rPr>
        <w:t xml:space="preserve"> function is created and tested.</w:t>
      </w:r>
    </w:p>
    <w:p w14:paraId="6399E46E" w14:textId="77777777" w:rsidR="003B4531" w:rsidRPr="003B4531" w:rsidRDefault="003B4531" w:rsidP="003B4531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3B4531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🧹</w:t>
      </w:r>
      <w:r w:rsidRPr="003B4531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Optional Cleanup</w:t>
      </w:r>
    </w:p>
    <w:p w14:paraId="21DD36B1" w14:textId="77777777" w:rsidR="003B4531" w:rsidRPr="003B4531" w:rsidRDefault="003B4531" w:rsidP="003B4531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If you need to update or remove the function:</w:t>
      </w:r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 xml:space="preserve">DROP FUNCTION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dba.sp_whoisactive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(text,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boolean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, </w:t>
      </w:r>
      <w:proofErr w:type="spellStart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boolean</w:t>
      </w:r>
      <w:proofErr w:type="spellEnd"/>
      <w:r w:rsidRPr="003B4531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);</w:t>
      </w:r>
    </w:p>
    <w:p w14:paraId="07CD47BC" w14:textId="77777777" w:rsidR="00CA5A90" w:rsidRDefault="00CA5A90" w:rsidP="00CA5A90"/>
    <w:sectPr w:rsidR="00CA5A90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47A85" w14:textId="77777777" w:rsidR="00EC6024" w:rsidRDefault="00EC6024">
      <w:r>
        <w:separator/>
      </w:r>
    </w:p>
  </w:endnote>
  <w:endnote w:type="continuationSeparator" w:id="0">
    <w:p w14:paraId="267B3BFF" w14:textId="77777777" w:rsidR="00EC6024" w:rsidRDefault="00EC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155FD" w14:textId="77777777" w:rsidR="00EC6024" w:rsidRDefault="00EC6024">
      <w:r>
        <w:separator/>
      </w:r>
    </w:p>
  </w:footnote>
  <w:footnote w:type="continuationSeparator" w:id="0">
    <w:p w14:paraId="6FBB0E48" w14:textId="77777777" w:rsidR="00EC6024" w:rsidRDefault="00EC6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DC7A9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20214E20" w14:textId="0DCA0128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F01FA4">
      <w:rPr>
        <w:szCs w:val="18"/>
      </w:rPr>
      <w:t>06</w:t>
    </w:r>
    <w:r w:rsidR="00242BF0">
      <w:rPr>
        <w:szCs w:val="18"/>
      </w:rPr>
      <w:t>/</w:t>
    </w:r>
    <w:r w:rsidR="00F01FA4">
      <w:rPr>
        <w:szCs w:val="18"/>
      </w:rPr>
      <w:t>24</w:t>
    </w:r>
    <w:r w:rsidR="00242BF0">
      <w:rPr>
        <w:szCs w:val="18"/>
      </w:rPr>
      <w:t>/20</w:t>
    </w:r>
    <w:r w:rsidR="00D57C68">
      <w:rPr>
        <w:szCs w:val="18"/>
      </w:rPr>
      <w:t>2</w:t>
    </w:r>
    <w:r w:rsidR="00F01FA4">
      <w:rPr>
        <w:szCs w:val="18"/>
      </w:rPr>
      <w:t>5</w:t>
    </w:r>
  </w:p>
  <w:p w14:paraId="38BEF027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00FC96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306165">
    <w:abstractNumId w:val="3"/>
  </w:num>
  <w:num w:numId="2" w16cid:durableId="83964872">
    <w:abstractNumId w:val="2"/>
  </w:num>
  <w:num w:numId="3" w16cid:durableId="1067335735">
    <w:abstractNumId w:val="1"/>
  </w:num>
  <w:num w:numId="4" w16cid:durableId="345131740">
    <w:abstractNumId w:val="0"/>
  </w:num>
  <w:num w:numId="5" w16cid:durableId="44246142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08925">
    <w:abstractNumId w:val="7"/>
  </w:num>
  <w:num w:numId="7" w16cid:durableId="1430588395">
    <w:abstractNumId w:val="4"/>
  </w:num>
  <w:num w:numId="8" w16cid:durableId="222180811">
    <w:abstractNumId w:val="6"/>
  </w:num>
  <w:num w:numId="9" w16cid:durableId="1768040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4"/>
    <w:rsid w:val="000240F3"/>
    <w:rsid w:val="00036421"/>
    <w:rsid w:val="000377BC"/>
    <w:rsid w:val="000A7BEA"/>
    <w:rsid w:val="0018514B"/>
    <w:rsid w:val="001C5DE9"/>
    <w:rsid w:val="00242BF0"/>
    <w:rsid w:val="002C3E4B"/>
    <w:rsid w:val="002D576B"/>
    <w:rsid w:val="003B4531"/>
    <w:rsid w:val="004A5141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B567F"/>
    <w:rsid w:val="008D5A1A"/>
    <w:rsid w:val="009328B4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A5A90"/>
    <w:rsid w:val="00CB02CA"/>
    <w:rsid w:val="00D27296"/>
    <w:rsid w:val="00D57C68"/>
    <w:rsid w:val="00EA6D02"/>
    <w:rsid w:val="00EC6024"/>
    <w:rsid w:val="00F01FA4"/>
    <w:rsid w:val="00F072B4"/>
    <w:rsid w:val="00F455E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466AF4E"/>
  <w15:docId w15:val="{59D53D68-0E89-44E2-827E-80DAD81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2</Pages>
  <Words>387</Words>
  <Characters>2202</Characters>
  <Application>Microsoft Office Word</Application>
  <DocSecurity>0</DocSecurity>
  <Lines>57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3</cp:revision>
  <cp:lastPrinted>2006-08-01T17:47:00Z</cp:lastPrinted>
  <dcterms:created xsi:type="dcterms:W3CDTF">2025-06-24T13:19:00Z</dcterms:created>
  <dcterms:modified xsi:type="dcterms:W3CDTF">2025-06-24T13:22:00Z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f978e18a-b3a9-4623-842f-17b21b672b78</vt:lpwstr>
  </property>
</Properties>
</file>