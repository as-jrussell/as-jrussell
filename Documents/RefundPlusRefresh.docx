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1A1B" w14:textId="77777777" w:rsidR="00CB02CA" w:rsidRDefault="00D57C68" w:rsidP="00CB02CA">
      <w:r>
        <w:rPr>
          <w:noProof/>
        </w:rPr>
        <w:drawing>
          <wp:inline distT="0" distB="0" distL="0" distR="0" wp14:anchorId="78C87B6F" wp14:editId="3E345B32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710684CC" w14:textId="6351EA97" w:rsidR="0064217C" w:rsidRPr="00B553D5" w:rsidRDefault="78B03559" w:rsidP="50A33F14">
      <w:pPr>
        <w:jc w:val="right"/>
        <w:rPr>
          <w:rFonts w:ascii="Arial" w:hAnsi="Arial" w:cs="Arial"/>
          <w:b/>
          <w:bCs/>
          <w:sz w:val="32"/>
          <w:szCs w:val="32"/>
        </w:rPr>
      </w:pPr>
      <w:bookmarkStart w:id="0" w:name="_Int_pTY0LQNa"/>
      <w:r w:rsidRPr="50A33F14">
        <w:rPr>
          <w:rFonts w:ascii="Arial" w:hAnsi="Arial" w:cs="Arial"/>
          <w:b/>
          <w:bCs/>
          <w:sz w:val="32"/>
          <w:szCs w:val="32"/>
        </w:rPr>
        <w:t>RefundPlus</w:t>
      </w:r>
      <w:bookmarkEnd w:id="0"/>
      <w:r w:rsidRPr="50A33F14">
        <w:rPr>
          <w:rFonts w:ascii="Arial" w:hAnsi="Arial" w:cs="Arial"/>
          <w:b/>
          <w:bCs/>
          <w:sz w:val="32"/>
          <w:szCs w:val="32"/>
        </w:rPr>
        <w:t xml:space="preserve"> </w:t>
      </w:r>
      <w:r w:rsidR="0064217C" w:rsidRPr="50A33F14">
        <w:rPr>
          <w:rFonts w:ascii="Arial" w:hAnsi="Arial" w:cs="Arial"/>
          <w:b/>
          <w:bCs/>
          <w:sz w:val="32"/>
          <w:szCs w:val="32"/>
        </w:rPr>
        <w:t>Refresh</w:t>
      </w:r>
    </w:p>
    <w:p w14:paraId="22217BE6" w14:textId="77777777" w:rsidR="0064217C" w:rsidRDefault="0064217C" w:rsidP="0064217C">
      <w:pPr>
        <w:rPr>
          <w:rFonts w:ascii="Arial" w:hAnsi="Arial" w:cs="Arial"/>
          <w:b/>
          <w:sz w:val="22"/>
        </w:rPr>
      </w:pPr>
    </w:p>
    <w:p w14:paraId="799AEEB5" w14:textId="77777777" w:rsidR="0064217C" w:rsidRDefault="0064217C" w:rsidP="0064217C">
      <w:pPr>
        <w:rPr>
          <w:rFonts w:ascii="Arial" w:hAnsi="Arial" w:cs="Arial"/>
          <w:b/>
          <w:sz w:val="22"/>
        </w:rPr>
      </w:pPr>
    </w:p>
    <w:p w14:paraId="47C492E2" w14:textId="77777777" w:rsidR="0064217C" w:rsidRPr="00B10E9B" w:rsidRDefault="0064217C" w:rsidP="0064217C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5B43CF20" w14:textId="3BFEF75D" w:rsidR="0064217C" w:rsidRDefault="0064217C" w:rsidP="50A33F14">
      <w:pPr>
        <w:rPr>
          <w:rFonts w:ascii="Arial" w:hAnsi="Arial" w:cs="Arial"/>
          <w:sz w:val="22"/>
        </w:rPr>
      </w:pPr>
      <w:r w:rsidRPr="619F3BA8">
        <w:rPr>
          <w:rFonts w:ascii="Arial" w:hAnsi="Arial" w:cs="Arial"/>
          <w:sz w:val="22"/>
        </w:rPr>
        <w:t xml:space="preserve">Migrate databases to Azure-managed instances by dropping current databases, </w:t>
      </w:r>
      <w:r w:rsidR="13A44507" w:rsidRPr="619F3BA8">
        <w:rPr>
          <w:rFonts w:ascii="Arial" w:hAnsi="Arial" w:cs="Arial"/>
          <w:sz w:val="22"/>
        </w:rPr>
        <w:t>copying,</w:t>
      </w:r>
      <w:r w:rsidRPr="619F3BA8">
        <w:rPr>
          <w:rFonts w:ascii="Arial" w:hAnsi="Arial" w:cs="Arial"/>
          <w:sz w:val="22"/>
        </w:rPr>
        <w:t xml:space="preserve"> and validating new ones, renaming them, updating permissions, and moving them to System Admin.</w:t>
      </w:r>
    </w:p>
    <w:p w14:paraId="6A9560A4" w14:textId="254CDCB4" w:rsidR="619F3BA8" w:rsidRDefault="619F3BA8" w:rsidP="619F3BA8">
      <w:pPr>
        <w:rPr>
          <w:rFonts w:ascii="Arial" w:hAnsi="Arial" w:cs="Arial"/>
          <w:sz w:val="22"/>
        </w:rPr>
      </w:pPr>
    </w:p>
    <w:p w14:paraId="08032141" w14:textId="194B090B" w:rsidR="00D27296" w:rsidRPr="00CA5A90" w:rsidRDefault="31224E38" w:rsidP="619F3BA8">
      <w:pPr>
        <w:rPr>
          <w:rFonts w:ascii="Arial" w:hAnsi="Arial" w:cs="Arial"/>
          <w:b/>
          <w:bCs/>
          <w:color w:val="333333"/>
          <w:sz w:val="22"/>
          <w:shd w:val="clear" w:color="auto" w:fill="FFFFFF"/>
        </w:rPr>
      </w:pPr>
      <w:r w:rsidRPr="619F3BA8">
        <w:rPr>
          <w:rFonts w:ascii="Arial" w:hAnsi="Arial" w:cs="Arial"/>
          <w:b/>
          <w:bCs/>
          <w:sz w:val="22"/>
        </w:rPr>
        <w:t xml:space="preserve">Before starting, please ensure that the services are stopped in the </w:t>
      </w:r>
      <w:r w:rsidR="5E61C309" w:rsidRPr="619F3BA8">
        <w:rPr>
          <w:rFonts w:ascii="Arial" w:hAnsi="Arial" w:cs="Arial"/>
          <w:b/>
          <w:bCs/>
          <w:sz w:val="22"/>
        </w:rPr>
        <w:t>instance that is being refreshed</w:t>
      </w:r>
      <w:r w:rsidR="002C3E4B" w:rsidRPr="619F3BA8">
        <w:rPr>
          <w:rFonts w:ascii="Arial" w:hAnsi="Arial" w:cs="Arial"/>
          <w:b/>
          <w:bCs/>
          <w:sz w:val="22"/>
        </w:rPr>
        <w:t>:</w:t>
      </w:r>
      <w:r w:rsidR="24128128" w:rsidRPr="619F3BA8">
        <w:rPr>
          <w:rFonts w:ascii="Arial" w:hAnsi="Arial" w:cs="Arial"/>
          <w:b/>
          <w:bCs/>
          <w:sz w:val="22"/>
        </w:rPr>
        <w:t xml:space="preserve"> </w:t>
      </w:r>
    </w:p>
    <w:p w14:paraId="7B1F804B" w14:textId="77777777" w:rsidR="006E0E70" w:rsidRDefault="006E0E70" w:rsidP="00CA5A90"/>
    <w:p w14:paraId="2A181D5D" w14:textId="7A8049A0" w:rsidR="0081014C" w:rsidRDefault="0081014C" w:rsidP="0081014C">
      <w:pPr>
        <w:pStyle w:val="ListParagraph"/>
        <w:numPr>
          <w:ilvl w:val="0"/>
          <w:numId w:val="11"/>
        </w:numPr>
      </w:pPr>
      <w:r>
        <w:t xml:space="preserve">Log on to the instance with the MFA login (Azure Active Directory – Universal with MFA) </w:t>
      </w:r>
      <w:r w:rsidR="00D707DA">
        <w:t>on SSMS</w:t>
      </w:r>
    </w:p>
    <w:p w14:paraId="550289AA" w14:textId="2D691610" w:rsidR="0081014C" w:rsidRDefault="0081014C" w:rsidP="0081014C">
      <w:pPr>
        <w:pStyle w:val="ListParagraph"/>
        <w:numPr>
          <w:ilvl w:val="1"/>
          <w:numId w:val="11"/>
        </w:numPr>
      </w:pPr>
      <w:r>
        <w:t xml:space="preserve">UAT - </w:t>
      </w:r>
      <w:r w:rsidRPr="0081014C">
        <w:t>rfpl-sql-preprod-02.c07da6b21265.database.windows.net</w:t>
      </w:r>
    </w:p>
    <w:p w14:paraId="25C91109" w14:textId="33801EB5" w:rsidR="0081014C" w:rsidRDefault="0081014C" w:rsidP="0081014C">
      <w:pPr>
        <w:pStyle w:val="ListParagraph"/>
        <w:numPr>
          <w:ilvl w:val="1"/>
          <w:numId w:val="11"/>
        </w:numPr>
      </w:pPr>
      <w:r>
        <w:t xml:space="preserve">Staging - </w:t>
      </w:r>
      <w:r w:rsidRPr="0081014C">
        <w:t>rfpl-sql-preprod.c07da6b21265.database.windows.net</w:t>
      </w:r>
    </w:p>
    <w:p w14:paraId="5526D6C0" w14:textId="51A9454B" w:rsidR="0081014C" w:rsidRDefault="0081014C" w:rsidP="0081014C">
      <w:pPr>
        <w:pStyle w:val="ListParagraph"/>
        <w:numPr>
          <w:ilvl w:val="1"/>
          <w:numId w:val="11"/>
        </w:numPr>
      </w:pPr>
      <w:r>
        <w:t xml:space="preserve">Test - </w:t>
      </w:r>
      <w:r w:rsidRPr="0081014C">
        <w:t>rfpl-sql-devtest</w:t>
      </w:r>
      <w:r>
        <w:t>-02</w:t>
      </w:r>
      <w:r w:rsidRPr="0081014C">
        <w:t>.40f5fdcbfb84.database.windows.net</w:t>
      </w:r>
    </w:p>
    <w:p w14:paraId="5BDE63A0" w14:textId="47006D03" w:rsidR="0081014C" w:rsidRDefault="0081014C" w:rsidP="0081014C">
      <w:pPr>
        <w:pStyle w:val="ListParagraph"/>
        <w:numPr>
          <w:ilvl w:val="1"/>
          <w:numId w:val="11"/>
        </w:numPr>
      </w:pPr>
      <w:r>
        <w:t xml:space="preserve">Dev - </w:t>
      </w:r>
      <w:r w:rsidRPr="0081014C">
        <w:t>rfpl-sql-devtest.40f5fdcbfb84.database.windows.net</w:t>
      </w:r>
    </w:p>
    <w:p w14:paraId="51CB5E19" w14:textId="3756576D" w:rsidR="00D707DA" w:rsidRDefault="1E542DE8" w:rsidP="00D707DA">
      <w:pPr>
        <w:pStyle w:val="ListParagraph"/>
        <w:numPr>
          <w:ilvl w:val="0"/>
          <w:numId w:val="11"/>
        </w:numPr>
      </w:pPr>
      <w:r>
        <w:t>Drop the databases on the server using SQL Server Management Studio (SSMS).</w:t>
      </w:r>
      <w:r w:rsidR="00160F1E">
        <w:t xml:space="preserve"> To do this, enter the script that will remove the existing databases from the server.</w:t>
      </w:r>
      <w:r w:rsidR="00D707DA">
        <w:t xml:space="preserve"> </w:t>
      </w:r>
    </w:p>
    <w:p w14:paraId="567EDD96" w14:textId="483525B4" w:rsidR="00D707DA" w:rsidRPr="00160F1E" w:rsidRDefault="00D707DA" w:rsidP="00D707DA">
      <w:pPr>
        <w:pStyle w:val="ListParagraph"/>
        <w:ind w:left="1440"/>
      </w:pPr>
      <w:r>
        <w:t>Doing this step is important</w:t>
      </w:r>
      <w:r w:rsidR="2584D6A8">
        <w:t>. If</w:t>
      </w:r>
      <w:r>
        <w:t xml:space="preserve"> the previous databases are not </w:t>
      </w:r>
      <w:r w:rsidR="2A4208C0">
        <w:t>dropped,</w:t>
      </w:r>
      <w:r>
        <w:t xml:space="preserve"> then the instance will max out at 100 and stop the import of the new databases and data. (The drop databases </w:t>
      </w:r>
      <w:r w:rsidR="275EDE2F">
        <w:t>take</w:t>
      </w:r>
      <w:r>
        <w:t xml:space="preserve"> about 30</w:t>
      </w:r>
      <w:r w:rsidR="00933E0D">
        <w:t xml:space="preserve"> - 45</w:t>
      </w:r>
      <w:r>
        <w:t xml:space="preserve"> minutes) </w:t>
      </w:r>
    </w:p>
    <w:p w14:paraId="7DD71120" w14:textId="62C88355" w:rsidR="0081014C" w:rsidRDefault="00160F1E" w:rsidP="0081014C">
      <w:pPr>
        <w:pStyle w:val="ListParagraph"/>
        <w:numPr>
          <w:ilvl w:val="0"/>
          <w:numId w:val="11"/>
        </w:numPr>
      </w:pPr>
      <w:r>
        <w:t xml:space="preserve">Navigate </w:t>
      </w:r>
      <w:bookmarkStart w:id="1" w:name="_Int_Cs5gbQYv"/>
      <w:r>
        <w:t>to</w:t>
      </w:r>
      <w:bookmarkEnd w:id="1"/>
      <w:r>
        <w:t xml:space="preserve"> the </w:t>
      </w:r>
      <w:hyperlink r:id="rId12" w:anchor="view/HubsExtension/BrowseResource/resourceType/Microsoft.Sql%2FmanagedInstances">
        <w:r w:rsidRPr="619F3BA8">
          <w:rPr>
            <w:rStyle w:val="Hyperlink"/>
          </w:rPr>
          <w:t>Azure Portal</w:t>
        </w:r>
      </w:hyperlink>
      <w:r w:rsidR="009E3B63">
        <w:t xml:space="preserve"> </w:t>
      </w:r>
    </w:p>
    <w:p w14:paraId="131A76AF" w14:textId="1AD2ED08" w:rsidR="0081014C" w:rsidRDefault="002F08BB" w:rsidP="619F3BA8">
      <w:pPr>
        <w:ind w:left="1440"/>
        <w:rPr>
          <w:szCs w:val="18"/>
        </w:rPr>
      </w:pPr>
      <w:r>
        <w:t xml:space="preserve">Note: </w:t>
      </w:r>
      <w:r w:rsidR="511A7ACB">
        <w:t>(</w:t>
      </w:r>
      <w:r w:rsidR="0086110D">
        <w:t>You</w:t>
      </w:r>
      <w:r w:rsidR="511A7ACB">
        <w:t xml:space="preserve"> can </w:t>
      </w:r>
      <w:r w:rsidR="0086110D">
        <w:t>set</w:t>
      </w:r>
      <w:r w:rsidR="511A7ACB">
        <w:t xml:space="preserve"> A-G </w:t>
      </w:r>
      <w:r w:rsidR="54F2D3E8">
        <w:t xml:space="preserve">while the databases are being dropped </w:t>
      </w:r>
      <w:r w:rsidR="511A7ACB">
        <w:t>but you cannot do H until the databases are dropped</w:t>
      </w:r>
      <w:r w:rsidR="3AEA1853">
        <w:t xml:space="preserve">; if you start it prior and it hits 100 DB it will start to </w:t>
      </w:r>
      <w:r w:rsidR="386D5788">
        <w:t>fail,</w:t>
      </w:r>
      <w:r w:rsidR="3AEA1853">
        <w:t xml:space="preserve"> and </w:t>
      </w:r>
      <w:r w:rsidR="5C83D230">
        <w:t>the</w:t>
      </w:r>
      <w:r w:rsidR="3AEA1853">
        <w:t xml:space="preserve"> process will need to be </w:t>
      </w:r>
      <w:r w:rsidR="0086110D">
        <w:t>restarted</w:t>
      </w:r>
      <w:r w:rsidR="3AEA1853">
        <w:t>.</w:t>
      </w:r>
      <w:r w:rsidR="511A7ACB">
        <w:t xml:space="preserve">) </w:t>
      </w:r>
    </w:p>
    <w:p w14:paraId="797CB82D" w14:textId="77777777" w:rsidR="004F6EAC" w:rsidRDefault="0081014C" w:rsidP="0081014C">
      <w:pPr>
        <w:pStyle w:val="ListParagraph"/>
        <w:numPr>
          <w:ilvl w:val="1"/>
          <w:numId w:val="11"/>
        </w:numPr>
      </w:pPr>
      <w:r>
        <w:t xml:space="preserve">Select </w:t>
      </w:r>
      <w:r w:rsidR="00160F1E">
        <w:t xml:space="preserve">the Source </w:t>
      </w:r>
      <w:r w:rsidR="004F6EAC">
        <w:t xml:space="preserve">Instance (in most cases it will be </w:t>
      </w:r>
      <w:bookmarkStart w:id="2" w:name="_Int_XcTcbPeb"/>
      <w:r w:rsidR="004F6EAC">
        <w:t>rfpl</w:t>
      </w:r>
      <w:bookmarkEnd w:id="2"/>
      <w:r w:rsidR="004F6EAC">
        <w:t>-</w:t>
      </w:r>
      <w:bookmarkStart w:id="3" w:name="_Int_nfvEmTFY"/>
      <w:r w:rsidR="004F6EAC">
        <w:t>sql</w:t>
      </w:r>
      <w:bookmarkEnd w:id="3"/>
      <w:r w:rsidR="004F6EAC">
        <w:t xml:space="preserve">-prod) </w:t>
      </w:r>
    </w:p>
    <w:p w14:paraId="6F11581E" w14:textId="2A20F023" w:rsidR="004F6EAC" w:rsidRDefault="004F6EAC" w:rsidP="0081014C">
      <w:pPr>
        <w:pStyle w:val="ListParagraph"/>
        <w:numPr>
          <w:ilvl w:val="1"/>
          <w:numId w:val="11"/>
        </w:numPr>
      </w:pPr>
      <w:r>
        <w:t xml:space="preserve">Go to the data management </w:t>
      </w:r>
      <w:r w:rsidR="0086110D">
        <w:t>section.</w:t>
      </w:r>
      <w:r>
        <w:t xml:space="preserve"> </w:t>
      </w:r>
    </w:p>
    <w:p w14:paraId="04001DAC" w14:textId="5D0E14C3" w:rsidR="004F6EAC" w:rsidRDefault="004F6EAC" w:rsidP="01D060B9">
      <w:pPr>
        <w:pStyle w:val="ListParagraph"/>
        <w:numPr>
          <w:ilvl w:val="1"/>
          <w:numId w:val="11"/>
        </w:numPr>
      </w:pPr>
      <w:r>
        <w:t>S</w:t>
      </w:r>
      <w:r w:rsidR="00160F1E">
        <w:t>elect the databases</w:t>
      </w:r>
      <w:r w:rsidR="0D199F25">
        <w:t xml:space="preserve"> needed (</w:t>
      </w:r>
      <w:r w:rsidR="36E1DDB7" w:rsidRPr="009E027A">
        <w:rPr>
          <w:color w:val="FF0000"/>
        </w:rPr>
        <w:t xml:space="preserve">DBs that </w:t>
      </w:r>
      <w:r w:rsidR="0086110D">
        <w:rPr>
          <w:color w:val="FF0000"/>
        </w:rPr>
        <w:t>do</w:t>
      </w:r>
      <w:r w:rsidR="36E1DDB7" w:rsidRPr="009E027A">
        <w:rPr>
          <w:color w:val="FF0000"/>
        </w:rPr>
        <w:t xml:space="preserve"> not </w:t>
      </w:r>
      <w:r w:rsidR="0086110D">
        <w:rPr>
          <w:color w:val="FF0000"/>
        </w:rPr>
        <w:t>need</w:t>
      </w:r>
      <w:r w:rsidR="36E1DDB7" w:rsidRPr="009E027A">
        <w:rPr>
          <w:color w:val="FF0000"/>
        </w:rPr>
        <w:t xml:space="preserve"> to be moved over are </w:t>
      </w:r>
      <w:r w:rsidR="76E70EA4" w:rsidRPr="009E027A">
        <w:rPr>
          <w:color w:val="FF0000"/>
        </w:rPr>
        <w:t xml:space="preserve">PRL_APLUS_661_PROD_OLD, </w:t>
      </w:r>
      <w:bookmarkStart w:id="4" w:name="_Int_AtA2VeYw"/>
      <w:r w:rsidR="36E1DDB7" w:rsidRPr="009E027A">
        <w:rPr>
          <w:color w:val="FF0000"/>
        </w:rPr>
        <w:t>DBA</w:t>
      </w:r>
      <w:bookmarkEnd w:id="4"/>
      <w:r w:rsidR="36E1DDB7" w:rsidRPr="009E027A">
        <w:rPr>
          <w:color w:val="FF0000"/>
        </w:rPr>
        <w:t xml:space="preserve">, </w:t>
      </w:r>
      <w:bookmarkStart w:id="5" w:name="_Int_DTQdyjvg"/>
      <w:r w:rsidR="009E027A" w:rsidRPr="009E027A">
        <w:rPr>
          <w:color w:val="FF0000"/>
        </w:rPr>
        <w:t>RFPLHDStorage</w:t>
      </w:r>
      <w:bookmarkEnd w:id="5"/>
      <w:r w:rsidR="009E027A" w:rsidRPr="009E027A">
        <w:rPr>
          <w:color w:val="FF0000"/>
        </w:rPr>
        <w:t xml:space="preserve">, </w:t>
      </w:r>
      <w:r w:rsidR="36E1DDB7" w:rsidRPr="009E027A">
        <w:rPr>
          <w:color w:val="FF0000"/>
        </w:rPr>
        <w:t xml:space="preserve">Perfstats, and </w:t>
      </w:r>
      <w:bookmarkStart w:id="6" w:name="_Int_TKwF2o3Y"/>
      <w:r w:rsidR="36E1DDB7" w:rsidRPr="009E027A">
        <w:rPr>
          <w:color w:val="FF0000"/>
        </w:rPr>
        <w:t>HDTStorage</w:t>
      </w:r>
      <w:bookmarkEnd w:id="6"/>
      <w:r w:rsidR="36E1DDB7" w:rsidRPr="009E027A">
        <w:rPr>
          <w:color w:val="FF0000"/>
        </w:rPr>
        <w:t xml:space="preserve"> databases</w:t>
      </w:r>
      <w:r w:rsidR="07860EC9">
        <w:t>)</w:t>
      </w:r>
    </w:p>
    <w:p w14:paraId="01CC32E9" w14:textId="7EC3201E" w:rsidR="00160F1E" w:rsidRDefault="004F6EAC" w:rsidP="0081014C">
      <w:pPr>
        <w:pStyle w:val="ListParagraph"/>
        <w:numPr>
          <w:ilvl w:val="1"/>
          <w:numId w:val="11"/>
        </w:numPr>
      </w:pPr>
      <w:r>
        <w:t xml:space="preserve">Inside the Database screen click on the checkbox of all the databases </w:t>
      </w:r>
      <w:r w:rsidR="00160F1E">
        <w:t xml:space="preserve">you want to </w:t>
      </w:r>
      <w:r>
        <w:t>copy</w:t>
      </w:r>
      <w:r w:rsidR="00160F1E">
        <w:t xml:space="preserve"> then click on the Copy button.</w:t>
      </w:r>
    </w:p>
    <w:p w14:paraId="1EB41390" w14:textId="6B6678A4" w:rsidR="004F6EAC" w:rsidRDefault="004F6EAC" w:rsidP="0081014C">
      <w:pPr>
        <w:pStyle w:val="ListParagraph"/>
        <w:numPr>
          <w:ilvl w:val="1"/>
          <w:numId w:val="11"/>
        </w:numPr>
      </w:pPr>
      <w:r>
        <w:t xml:space="preserve">Press the Next: Destination detail </w:t>
      </w:r>
      <w:r w:rsidR="0086110D">
        <w:t>button.</w:t>
      </w:r>
      <w:r>
        <w:t xml:space="preserve"> </w:t>
      </w:r>
    </w:p>
    <w:p w14:paraId="59BFB3B5" w14:textId="6C21AB47" w:rsidR="004F6EAC" w:rsidRDefault="004F6EAC" w:rsidP="0081014C">
      <w:pPr>
        <w:pStyle w:val="ListParagraph"/>
        <w:numPr>
          <w:ilvl w:val="1"/>
          <w:numId w:val="11"/>
        </w:numPr>
      </w:pPr>
      <w:r>
        <w:t>Select a resource group</w:t>
      </w:r>
    </w:p>
    <w:p w14:paraId="13D1C653" w14:textId="037AC696" w:rsidR="004F6EAC" w:rsidRDefault="004F6EAC" w:rsidP="004F6EAC">
      <w:pPr>
        <w:pStyle w:val="ListParagraph"/>
        <w:numPr>
          <w:ilvl w:val="2"/>
          <w:numId w:val="11"/>
        </w:numPr>
      </w:pPr>
      <w:r>
        <w:t xml:space="preserve">For Dev/QA </w:t>
      </w:r>
      <w:r w:rsidR="00D707DA">
        <w:t xml:space="preserve">environments </w:t>
      </w:r>
      <w:r>
        <w:t>the resource group: RG-SQLDB-RFPL-DEVTEST</w:t>
      </w:r>
    </w:p>
    <w:p w14:paraId="1138414F" w14:textId="391FBA4E" w:rsidR="004F6EAC" w:rsidRDefault="004F6EAC" w:rsidP="004F6EAC">
      <w:pPr>
        <w:pStyle w:val="ListParagraph"/>
        <w:numPr>
          <w:ilvl w:val="2"/>
          <w:numId w:val="11"/>
        </w:numPr>
      </w:pPr>
      <w:r>
        <w:t xml:space="preserve">For Stage/UAT </w:t>
      </w:r>
      <w:r w:rsidR="00D707DA">
        <w:t xml:space="preserve">environments </w:t>
      </w:r>
      <w:r>
        <w:t>the resource group: RG-SQLDB-RFPL-PREPROD</w:t>
      </w:r>
    </w:p>
    <w:p w14:paraId="6AF67E2F" w14:textId="70599700" w:rsidR="004F6EAC" w:rsidRDefault="004F6EAC" w:rsidP="004F6EAC">
      <w:pPr>
        <w:pStyle w:val="ListParagraph"/>
        <w:numPr>
          <w:ilvl w:val="1"/>
          <w:numId w:val="11"/>
        </w:numPr>
      </w:pPr>
      <w:r>
        <w:t xml:space="preserve">Select the managed </w:t>
      </w:r>
      <w:r w:rsidR="0086110D">
        <w:t>instance.</w:t>
      </w:r>
      <w:r>
        <w:t xml:space="preserve"> </w:t>
      </w:r>
    </w:p>
    <w:p w14:paraId="43A8E589" w14:textId="77777777" w:rsidR="004F6EAC" w:rsidRDefault="004F6EAC" w:rsidP="004F6EAC">
      <w:pPr>
        <w:pStyle w:val="ListParagraph"/>
        <w:numPr>
          <w:ilvl w:val="2"/>
          <w:numId w:val="11"/>
        </w:numPr>
      </w:pPr>
      <w:r>
        <w:t>Under RG-SQLDB-RFPL-DEVTEST</w:t>
      </w:r>
    </w:p>
    <w:p w14:paraId="417AA125" w14:textId="77777777" w:rsidR="004F6EAC" w:rsidRDefault="004F6EAC" w:rsidP="004F6EAC">
      <w:pPr>
        <w:pStyle w:val="ListParagraph"/>
        <w:numPr>
          <w:ilvl w:val="3"/>
          <w:numId w:val="11"/>
        </w:numPr>
      </w:pPr>
      <w:r>
        <w:t>RFPL-SQL-DEVTEST is the Dev Environment</w:t>
      </w:r>
    </w:p>
    <w:p w14:paraId="381D6349" w14:textId="34B35553" w:rsidR="004F6EAC" w:rsidRDefault="004F6EAC" w:rsidP="004F6EAC">
      <w:pPr>
        <w:pStyle w:val="ListParagraph"/>
        <w:numPr>
          <w:ilvl w:val="3"/>
          <w:numId w:val="11"/>
        </w:numPr>
      </w:pPr>
      <w:r>
        <w:t>RFPL-SQL-DEVTEST-02 is the Test Environment</w:t>
      </w:r>
    </w:p>
    <w:p w14:paraId="657C674E" w14:textId="102297AF" w:rsidR="004F6EAC" w:rsidRDefault="004F6EAC" w:rsidP="004F6EAC">
      <w:pPr>
        <w:pStyle w:val="ListParagraph"/>
        <w:numPr>
          <w:ilvl w:val="2"/>
          <w:numId w:val="11"/>
        </w:numPr>
      </w:pPr>
      <w:r>
        <w:t>Under RG-SQLDB-RFPL-PREPROD</w:t>
      </w:r>
    </w:p>
    <w:p w14:paraId="70941325" w14:textId="49CC2166" w:rsidR="004F6EAC" w:rsidRDefault="004F6EAC" w:rsidP="004F6EAC">
      <w:pPr>
        <w:pStyle w:val="ListParagraph"/>
        <w:numPr>
          <w:ilvl w:val="3"/>
          <w:numId w:val="11"/>
        </w:numPr>
      </w:pPr>
      <w:r>
        <w:lastRenderedPageBreak/>
        <w:t>RFPL-SQL-PREPROD is the Stage Environment</w:t>
      </w:r>
    </w:p>
    <w:p w14:paraId="7BAF5D49" w14:textId="070FE1DA" w:rsidR="004F6EAC" w:rsidRDefault="004F6EAC" w:rsidP="004F6EAC">
      <w:pPr>
        <w:pStyle w:val="ListParagraph"/>
        <w:numPr>
          <w:ilvl w:val="3"/>
          <w:numId w:val="11"/>
        </w:numPr>
      </w:pPr>
      <w:r>
        <w:t>RFPL-SQL-PREPROD -02 is the UAT Environment</w:t>
      </w:r>
    </w:p>
    <w:p w14:paraId="07582A83" w14:textId="7D7D9FD6" w:rsidR="004F6EAC" w:rsidRDefault="00C23339" w:rsidP="004F6EAC">
      <w:pPr>
        <w:pStyle w:val="ListParagraph"/>
        <w:numPr>
          <w:ilvl w:val="1"/>
          <w:numId w:val="11"/>
        </w:numPr>
      </w:pPr>
      <w:r>
        <w:t>Press Next: Review + Start</w:t>
      </w:r>
    </w:p>
    <w:p w14:paraId="5769DE62" w14:textId="63B39880" w:rsidR="00C23339" w:rsidRDefault="00C23339" w:rsidP="004F6EAC">
      <w:pPr>
        <w:pStyle w:val="ListParagraph"/>
        <w:numPr>
          <w:ilvl w:val="1"/>
          <w:numId w:val="11"/>
        </w:numPr>
      </w:pPr>
      <w:r>
        <w:t xml:space="preserve">Please validate that all the items are correct and ensure that the source instance is where the database is being pulled from. The destination is </w:t>
      </w:r>
      <w:r w:rsidR="0DC1E0C5">
        <w:t>correct,</w:t>
      </w:r>
      <w:r>
        <w:t xml:space="preserve"> and </w:t>
      </w:r>
      <w:r w:rsidR="73BA732D">
        <w:t>it is</w:t>
      </w:r>
      <w:r>
        <w:t xml:space="preserve"> the instance where the database needs to be after copying is complete. </w:t>
      </w:r>
    </w:p>
    <w:p w14:paraId="07314B0B" w14:textId="1C9A36B6" w:rsidR="00C23339" w:rsidRDefault="00C23339" w:rsidP="004F6EAC">
      <w:pPr>
        <w:pStyle w:val="ListParagraph"/>
        <w:numPr>
          <w:ilvl w:val="1"/>
          <w:numId w:val="11"/>
        </w:numPr>
      </w:pPr>
      <w:r>
        <w:t>Press Start</w:t>
      </w:r>
    </w:p>
    <w:p w14:paraId="6331A467" w14:textId="561CE49B" w:rsidR="00C23339" w:rsidRDefault="00D707DA" w:rsidP="004F6EAC">
      <w:pPr>
        <w:pStyle w:val="ListParagraph"/>
        <w:numPr>
          <w:ilvl w:val="1"/>
          <w:numId w:val="11"/>
        </w:numPr>
      </w:pPr>
      <w:r>
        <w:t xml:space="preserve">Under the Operations details column for the databases that are being copied, there will be a “Copy in Progress” next to it. (Might have to adjust the ascending/descending to get them into view) </w:t>
      </w:r>
    </w:p>
    <w:p w14:paraId="2D7AE1A1" w14:textId="0C607E69" w:rsidR="00D707DA" w:rsidRDefault="00D707DA" w:rsidP="004F6EAC">
      <w:pPr>
        <w:pStyle w:val="ListParagraph"/>
        <w:numPr>
          <w:ilvl w:val="1"/>
          <w:numId w:val="11"/>
        </w:numPr>
      </w:pPr>
      <w:r>
        <w:t xml:space="preserve">Once the databases are complete (this could take up to </w:t>
      </w:r>
      <w:r w:rsidR="00847045">
        <w:t>3 ½ hours</w:t>
      </w:r>
      <w:r>
        <w:t xml:space="preserve"> depending on the number of databases selected) in the Operation Details column the databases that were being copied will now display “Copy Ready for </w:t>
      </w:r>
      <w:r w:rsidR="2B7ED221">
        <w:t>completion” if</w:t>
      </w:r>
      <w:r>
        <w:t xml:space="preserve"> there are multiple the best policy is to wait until they are all complete. Select them all and select Complete. </w:t>
      </w:r>
    </w:p>
    <w:p w14:paraId="77D34D40" w14:textId="77777777" w:rsidR="004F6EAC" w:rsidRPr="00160F1E" w:rsidRDefault="004F6EAC" w:rsidP="00D707DA"/>
    <w:p w14:paraId="069BCD18" w14:textId="35D11564" w:rsidR="00160F1E" w:rsidRPr="00160F1E" w:rsidRDefault="00D707DA" w:rsidP="00160F1E">
      <w:pPr>
        <w:pStyle w:val="ListParagraph"/>
        <w:numPr>
          <w:ilvl w:val="0"/>
          <w:numId w:val="11"/>
        </w:numPr>
      </w:pPr>
      <w:r>
        <w:t xml:space="preserve">Once that is complete return to the SSMS and validate that all the </w:t>
      </w:r>
      <w:r w:rsidR="00DB0040">
        <w:t>databases</w:t>
      </w:r>
      <w:r>
        <w:t xml:space="preserve"> are copied to the </w:t>
      </w:r>
      <w:r w:rsidR="00DB0040">
        <w:t xml:space="preserve">destination instance. </w:t>
      </w:r>
    </w:p>
    <w:p w14:paraId="2217BC21" w14:textId="7041D80F" w:rsidR="00160F1E" w:rsidRDefault="00160F1E" w:rsidP="00160F1E">
      <w:pPr>
        <w:pStyle w:val="ListParagraph"/>
        <w:numPr>
          <w:ilvl w:val="0"/>
          <w:numId w:val="11"/>
        </w:numPr>
      </w:pPr>
      <w:r>
        <w:t>Rename the databases that are currently on the server using SSMS. To do this, enter the script that will rename the databases as per your requirements.</w:t>
      </w:r>
      <w:r w:rsidR="00DB0040">
        <w:t xml:space="preserve"> </w:t>
      </w:r>
    </w:p>
    <w:p w14:paraId="290AA5BF" w14:textId="672C7E4A" w:rsidR="00DB0040" w:rsidRPr="00160F1E" w:rsidRDefault="00DB0040" w:rsidP="00DB0040">
      <w:pPr>
        <w:pStyle w:val="ListParagraph"/>
        <w:ind w:left="1440"/>
      </w:pPr>
      <w:r>
        <w:t xml:space="preserve">(The rename of databases takes about 30 </w:t>
      </w:r>
      <w:r w:rsidR="00933E0D">
        <w:t xml:space="preserve">-45 </w:t>
      </w:r>
      <w:r>
        <w:t xml:space="preserve">minutes) </w:t>
      </w:r>
    </w:p>
    <w:p w14:paraId="0399107D" w14:textId="77B5FD1A" w:rsidR="00160F1E" w:rsidRDefault="00160F1E" w:rsidP="00160F1E">
      <w:pPr>
        <w:pStyle w:val="ListParagraph"/>
        <w:numPr>
          <w:ilvl w:val="0"/>
          <w:numId w:val="11"/>
        </w:numPr>
      </w:pPr>
      <w:r>
        <w:t>Update the permissions of the migrated databases as necessary, then move them to the System Admin for application-level scripts. This step ensures that the migrated databases have the appropriate access permissions and are ready for application use.</w:t>
      </w:r>
    </w:p>
    <w:p w14:paraId="5E360B20" w14:textId="45753C4B" w:rsidR="006D4F96" w:rsidRDefault="00DB0040" w:rsidP="50A33F14">
      <w:pPr>
        <w:pStyle w:val="ListParagraph"/>
        <w:ind w:left="1440"/>
      </w:pPr>
      <w:r>
        <w:t xml:space="preserve">(Permissions should take about 1 -2 minutes) </w:t>
      </w:r>
    </w:p>
    <w:p w14:paraId="1702DB03" w14:textId="5EBAC990" w:rsidR="10B16723" w:rsidRDefault="10B16723" w:rsidP="619F3BA8">
      <w:pPr>
        <w:pStyle w:val="ListParagraph"/>
        <w:numPr>
          <w:ilvl w:val="0"/>
          <w:numId w:val="11"/>
        </w:numPr>
      </w:pPr>
      <w:r>
        <w:t xml:space="preserve">Once these steps are completed give the </w:t>
      </w:r>
      <w:r w:rsidR="723D0D94">
        <w:t xml:space="preserve">instance back </w:t>
      </w:r>
      <w:r>
        <w:t xml:space="preserve">to </w:t>
      </w:r>
      <w:r w:rsidR="7907BA33">
        <w:t>the system</w:t>
      </w:r>
      <w:r>
        <w:t xml:space="preserve"> admins so that the team can run the application-level scripts and turn the services back on.</w:t>
      </w:r>
    </w:p>
    <w:p w14:paraId="69E5D815" w14:textId="09102638" w:rsidR="69802B8E" w:rsidRDefault="69802B8E" w:rsidP="69802B8E">
      <w:pPr>
        <w:rPr>
          <w:rFonts w:ascii="Calibri" w:eastAsia="Calibri" w:hAnsi="Calibri" w:cs="Times New Roman"/>
          <w:szCs w:val="18"/>
        </w:rPr>
      </w:pPr>
    </w:p>
    <w:p w14:paraId="5BFC2F5C" w14:textId="757585A3" w:rsidR="69802B8E" w:rsidRDefault="69802B8E" w:rsidP="69802B8E">
      <w:pPr>
        <w:rPr>
          <w:rFonts w:ascii="Calibri" w:eastAsia="Calibri" w:hAnsi="Calibri" w:cs="Times New Roman"/>
          <w:szCs w:val="18"/>
        </w:rPr>
      </w:pPr>
    </w:p>
    <w:p w14:paraId="0DB2CFB2" w14:textId="32AAD098" w:rsidR="75259A05" w:rsidRDefault="75259A05" w:rsidP="69802B8E">
      <w:pPr>
        <w:ind w:left="720"/>
        <w:rPr>
          <w:rFonts w:ascii="Calibri" w:eastAsia="Calibri" w:hAnsi="Calibri" w:cs="Times New Roman"/>
          <w:b/>
          <w:bCs/>
          <w:sz w:val="22"/>
        </w:rPr>
      </w:pPr>
      <w:r w:rsidRPr="69802B8E">
        <w:rPr>
          <w:rFonts w:ascii="Calibri" w:eastAsia="Calibri" w:hAnsi="Calibri" w:cs="Times New Roman"/>
          <w:b/>
          <w:bCs/>
          <w:sz w:val="22"/>
        </w:rPr>
        <w:t xml:space="preserve">NOTE: If you are curious about the operations performed on the </w:t>
      </w:r>
      <w:r w:rsidR="401379DD" w:rsidRPr="69802B8E">
        <w:rPr>
          <w:rFonts w:ascii="Calibri" w:eastAsia="Calibri" w:hAnsi="Calibri" w:cs="Times New Roman"/>
          <w:b/>
          <w:bCs/>
          <w:sz w:val="22"/>
        </w:rPr>
        <w:t xml:space="preserve">Azure database you can check the </w:t>
      </w:r>
      <w:bookmarkStart w:id="7" w:name="_Int_mdARrRIS"/>
      <w:r w:rsidR="1F65EC76" w:rsidRPr="69802B8E">
        <w:rPr>
          <w:rFonts w:ascii="Calibri" w:eastAsia="Calibri" w:hAnsi="Calibri" w:cs="Times New Roman"/>
          <w:b/>
          <w:bCs/>
          <w:sz w:val="22"/>
        </w:rPr>
        <w:t>sys.dm_operation_status</w:t>
      </w:r>
      <w:bookmarkEnd w:id="7"/>
      <w:r w:rsidR="1F65EC76" w:rsidRPr="69802B8E">
        <w:rPr>
          <w:rFonts w:ascii="Calibri" w:eastAsia="Calibri" w:hAnsi="Calibri" w:cs="Times New Roman"/>
          <w:b/>
          <w:bCs/>
          <w:sz w:val="22"/>
        </w:rPr>
        <w:t xml:space="preserve"> table</w:t>
      </w:r>
      <w:r w:rsidR="1159B6FF" w:rsidRPr="69802B8E">
        <w:rPr>
          <w:rFonts w:ascii="Calibri" w:eastAsia="Calibri" w:hAnsi="Calibri" w:cs="Times New Roman"/>
          <w:b/>
          <w:bCs/>
          <w:sz w:val="22"/>
        </w:rPr>
        <w:t>. This</w:t>
      </w:r>
      <w:r w:rsidR="0FE28A11" w:rsidRPr="69802B8E">
        <w:rPr>
          <w:rFonts w:ascii="Calibri" w:eastAsia="Calibri" w:hAnsi="Calibri" w:cs="Times New Roman"/>
          <w:b/>
          <w:bCs/>
          <w:sz w:val="22"/>
        </w:rPr>
        <w:t xml:space="preserve"> will </w:t>
      </w:r>
      <w:r w:rsidR="6719648E" w:rsidRPr="69802B8E">
        <w:rPr>
          <w:rFonts w:ascii="Calibri" w:eastAsia="Calibri" w:hAnsi="Calibri" w:cs="Times New Roman"/>
          <w:b/>
          <w:bCs/>
          <w:sz w:val="22"/>
        </w:rPr>
        <w:t xml:space="preserve">tell you data on both ends of the process such </w:t>
      </w:r>
      <w:r w:rsidR="24AFB298" w:rsidRPr="69802B8E">
        <w:rPr>
          <w:rFonts w:ascii="Calibri" w:eastAsia="Calibri" w:hAnsi="Calibri" w:cs="Times New Roman"/>
          <w:b/>
          <w:bCs/>
          <w:sz w:val="22"/>
        </w:rPr>
        <w:t>a</w:t>
      </w:r>
      <w:r w:rsidR="6719648E" w:rsidRPr="69802B8E">
        <w:rPr>
          <w:rFonts w:ascii="Calibri" w:eastAsia="Calibri" w:hAnsi="Calibri" w:cs="Times New Roman"/>
          <w:b/>
          <w:bCs/>
          <w:sz w:val="22"/>
        </w:rPr>
        <w:t>s creat</w:t>
      </w:r>
      <w:r w:rsidR="70AC2997" w:rsidRPr="69802B8E">
        <w:rPr>
          <w:rFonts w:ascii="Calibri" w:eastAsia="Calibri" w:hAnsi="Calibri" w:cs="Times New Roman"/>
          <w:b/>
          <w:bCs/>
          <w:sz w:val="22"/>
        </w:rPr>
        <w:t>ing</w:t>
      </w:r>
      <w:r w:rsidR="7EAA25F4" w:rsidRPr="69802B8E">
        <w:rPr>
          <w:rFonts w:ascii="Calibri" w:eastAsia="Calibri" w:hAnsi="Calibri" w:cs="Times New Roman"/>
          <w:b/>
          <w:bCs/>
          <w:sz w:val="22"/>
        </w:rPr>
        <w:t xml:space="preserve">, </w:t>
      </w:r>
      <w:r w:rsidR="6732938F" w:rsidRPr="69802B8E">
        <w:rPr>
          <w:rFonts w:ascii="Calibri" w:eastAsia="Calibri" w:hAnsi="Calibri" w:cs="Times New Roman"/>
          <w:b/>
          <w:bCs/>
          <w:sz w:val="22"/>
        </w:rPr>
        <w:t>copying</w:t>
      </w:r>
      <w:r w:rsidR="7EAA25F4" w:rsidRPr="69802B8E">
        <w:rPr>
          <w:rFonts w:ascii="Calibri" w:eastAsia="Calibri" w:hAnsi="Calibri" w:cs="Times New Roman"/>
          <w:b/>
          <w:bCs/>
          <w:sz w:val="22"/>
        </w:rPr>
        <w:t xml:space="preserve">, </w:t>
      </w:r>
      <w:r w:rsidR="0B06D109" w:rsidRPr="69802B8E">
        <w:rPr>
          <w:rFonts w:ascii="Calibri" w:eastAsia="Calibri" w:hAnsi="Calibri" w:cs="Times New Roman"/>
          <w:b/>
          <w:bCs/>
          <w:sz w:val="22"/>
        </w:rPr>
        <w:t xml:space="preserve">and </w:t>
      </w:r>
      <w:r w:rsidR="7EAA25F4" w:rsidRPr="69802B8E">
        <w:rPr>
          <w:rFonts w:ascii="Calibri" w:eastAsia="Calibri" w:hAnsi="Calibri" w:cs="Times New Roman"/>
          <w:b/>
          <w:bCs/>
          <w:sz w:val="22"/>
        </w:rPr>
        <w:t>deleting databases</w:t>
      </w:r>
      <w:r w:rsidR="2F38D6EF" w:rsidRPr="69802B8E">
        <w:rPr>
          <w:rFonts w:ascii="Calibri" w:eastAsia="Calibri" w:hAnsi="Calibri" w:cs="Times New Roman"/>
          <w:b/>
          <w:bCs/>
          <w:sz w:val="22"/>
        </w:rPr>
        <w:t xml:space="preserve">. </w:t>
      </w:r>
      <w:r w:rsidR="18D8B883" w:rsidRPr="69802B8E">
        <w:rPr>
          <w:rFonts w:ascii="Calibri" w:eastAsia="Calibri" w:hAnsi="Calibri" w:cs="Times New Roman"/>
          <w:b/>
          <w:bCs/>
          <w:sz w:val="22"/>
        </w:rPr>
        <w:t xml:space="preserve">This information is only retained for approximately one hour after </w:t>
      </w:r>
      <w:r w:rsidR="670B2B74" w:rsidRPr="69802B8E">
        <w:rPr>
          <w:rFonts w:ascii="Calibri" w:eastAsia="Calibri" w:hAnsi="Calibri" w:cs="Times New Roman"/>
          <w:b/>
          <w:bCs/>
          <w:sz w:val="22"/>
        </w:rPr>
        <w:t xml:space="preserve">the initial start. </w:t>
      </w:r>
    </w:p>
    <w:p w14:paraId="25A769CB" w14:textId="1E8918C4" w:rsidR="69802B8E" w:rsidRDefault="69802B8E" w:rsidP="69802B8E">
      <w:pPr>
        <w:ind w:left="720"/>
        <w:rPr>
          <w:rFonts w:ascii="Calibri" w:eastAsia="Calibri" w:hAnsi="Calibri" w:cs="Times New Roman"/>
          <w:b/>
          <w:bCs/>
          <w:sz w:val="22"/>
        </w:rPr>
      </w:pPr>
    </w:p>
    <w:p w14:paraId="180BB3A0" w14:textId="2973A0FF" w:rsidR="670B2B74" w:rsidRDefault="670B2B74" w:rsidP="69802B8E">
      <w:pPr>
        <w:ind w:left="2160"/>
        <w:rPr>
          <w:rFonts w:ascii="Calibri" w:eastAsia="Calibri" w:hAnsi="Calibri" w:cs="Times New Roman"/>
          <w:b/>
          <w:bCs/>
          <w:sz w:val="22"/>
        </w:rPr>
      </w:pPr>
      <w:r w:rsidRPr="69802B8E">
        <w:rPr>
          <w:rFonts w:ascii="Calibri" w:eastAsia="Calibri" w:hAnsi="Calibri" w:cs="Times New Roman"/>
          <w:b/>
          <w:bCs/>
          <w:sz w:val="22"/>
        </w:rPr>
        <w:t xml:space="preserve">select * from </w:t>
      </w:r>
      <w:r w:rsidR="00D43193">
        <w:rPr>
          <w:rFonts w:ascii="Calibri" w:eastAsia="Calibri" w:hAnsi="Calibri" w:cs="Times New Roman"/>
          <w:b/>
          <w:bCs/>
          <w:sz w:val="22"/>
        </w:rPr>
        <w:t>master.</w:t>
      </w:r>
      <w:r w:rsidRPr="69802B8E">
        <w:rPr>
          <w:rFonts w:ascii="Calibri" w:eastAsia="Calibri" w:hAnsi="Calibri" w:cs="Times New Roman"/>
          <w:b/>
          <w:bCs/>
          <w:sz w:val="22"/>
        </w:rPr>
        <w:t>sys.dm_operation_status</w:t>
      </w:r>
    </w:p>
    <w:p w14:paraId="264C738D" w14:textId="7A7BF115" w:rsidR="10B16723" w:rsidRDefault="670B2B74" w:rsidP="69802B8E">
      <w:pPr>
        <w:ind w:left="2160"/>
      </w:pPr>
      <w:r w:rsidRPr="69802B8E">
        <w:rPr>
          <w:rFonts w:ascii="Calibri" w:eastAsia="Calibri" w:hAnsi="Calibri" w:cs="Times New Roman"/>
          <w:b/>
          <w:bCs/>
          <w:sz w:val="22"/>
        </w:rPr>
        <w:t xml:space="preserve">where </w:t>
      </w:r>
      <w:bookmarkStart w:id="8" w:name="_Int_6VsWITiP"/>
      <w:r w:rsidRPr="69802B8E">
        <w:rPr>
          <w:rFonts w:ascii="Calibri" w:eastAsia="Calibri" w:hAnsi="Calibri" w:cs="Times New Roman"/>
          <w:b/>
          <w:bCs/>
          <w:sz w:val="22"/>
        </w:rPr>
        <w:t>state_desc</w:t>
      </w:r>
      <w:bookmarkEnd w:id="8"/>
      <w:r w:rsidRPr="69802B8E">
        <w:rPr>
          <w:rFonts w:ascii="Calibri" w:eastAsia="Calibri" w:hAnsi="Calibri" w:cs="Times New Roman"/>
          <w:b/>
          <w:bCs/>
          <w:sz w:val="22"/>
        </w:rPr>
        <w:t xml:space="preserve"> &lt;&gt; 'COMPLETED'</w:t>
      </w:r>
    </w:p>
    <w:sectPr w:rsidR="10B16723" w:rsidSect="00636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37D6" w14:textId="77777777" w:rsidR="007E2648" w:rsidRDefault="007E2648">
      <w:r>
        <w:separator/>
      </w:r>
    </w:p>
  </w:endnote>
  <w:endnote w:type="continuationSeparator" w:id="0">
    <w:p w14:paraId="400B4B40" w14:textId="77777777" w:rsidR="007E2648" w:rsidRDefault="007E2648">
      <w:r>
        <w:continuationSeparator/>
      </w:r>
    </w:p>
  </w:endnote>
  <w:endnote w:type="continuationNotice" w:id="1">
    <w:p w14:paraId="59A4E643" w14:textId="77777777" w:rsidR="007E2648" w:rsidRDefault="007E2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Tahoma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CBC5" w14:textId="77777777" w:rsidR="00333914" w:rsidRDefault="00333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F4951" w14:textId="77777777" w:rsidR="00333914" w:rsidRDefault="00333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3884" w14:textId="77777777" w:rsidR="00333914" w:rsidRDefault="00333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25B1" w14:textId="77777777" w:rsidR="007E2648" w:rsidRDefault="007E2648">
      <w:r>
        <w:separator/>
      </w:r>
    </w:p>
  </w:footnote>
  <w:footnote w:type="continuationSeparator" w:id="0">
    <w:p w14:paraId="2792671D" w14:textId="77777777" w:rsidR="007E2648" w:rsidRDefault="007E2648">
      <w:r>
        <w:continuationSeparator/>
      </w:r>
    </w:p>
  </w:footnote>
  <w:footnote w:type="continuationNotice" w:id="1">
    <w:p w14:paraId="7D824C07" w14:textId="77777777" w:rsidR="007E2648" w:rsidRDefault="007E26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2B9B" w14:textId="77777777" w:rsidR="00333914" w:rsidRDefault="00333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4F1D" w14:textId="1660425E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 w:rsidR="00333914">
      <w:rPr>
        <w:szCs w:val="18"/>
      </w:rPr>
      <w:t>2</w:t>
    </w:r>
  </w:p>
  <w:p w14:paraId="6E1AD603" w14:textId="70E49F5C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333914">
      <w:rPr>
        <w:szCs w:val="18"/>
      </w:rPr>
      <w:t>09</w:t>
    </w:r>
    <w:r w:rsidR="00242BF0">
      <w:rPr>
        <w:szCs w:val="18"/>
      </w:rPr>
      <w:t>/</w:t>
    </w:r>
    <w:r w:rsidR="006364A9">
      <w:rPr>
        <w:szCs w:val="18"/>
      </w:rPr>
      <w:t>0</w:t>
    </w:r>
    <w:r w:rsidR="00333914">
      <w:rPr>
        <w:szCs w:val="18"/>
      </w:rPr>
      <w:t>5</w:t>
    </w:r>
    <w:r w:rsidR="00242BF0">
      <w:rPr>
        <w:szCs w:val="18"/>
      </w:rPr>
      <w:t>/20</w:t>
    </w:r>
    <w:r w:rsidR="00D57C68">
      <w:rPr>
        <w:szCs w:val="18"/>
      </w:rPr>
      <w:t>2</w:t>
    </w:r>
    <w:r w:rsidR="0064217C">
      <w:rPr>
        <w:szCs w:val="18"/>
      </w:rPr>
      <w:t>3</w:t>
    </w:r>
  </w:p>
  <w:p w14:paraId="16912010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887B9BD" w14:textId="77777777" w:rsidR="00FE6A0E" w:rsidRDefault="00FE6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D9DC" w14:textId="77777777" w:rsidR="00333914" w:rsidRDefault="0033391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dARrRIS" int2:invalidationBookmarkName="" int2:hashCode="9Cq56b6JOfhRBa" int2:id="6P98SRfi">
      <int2:state int2:value="Rejected" int2:type="AugLoop_Text_Critique"/>
    </int2:bookmark>
    <int2:bookmark int2:bookmarkName="_Int_TKwF2o3Y" int2:invalidationBookmarkName="" int2:hashCode="4/qE3HjPN9PyTT" int2:id="82zk9WnP">
      <int2:state int2:value="Rejected" int2:type="AugLoop_Text_Critique"/>
    </int2:bookmark>
    <int2:bookmark int2:bookmarkName="_Int_6VsWITiP" int2:invalidationBookmarkName="" int2:hashCode="ocgXu2UCzBvrN1" int2:id="9FJhBaqi">
      <int2:state int2:value="Rejected" int2:type="AugLoop_Text_Critique"/>
    </int2:bookmark>
    <int2:bookmark int2:bookmarkName="_Int_pTY0LQNa" int2:invalidationBookmarkName="" int2:hashCode="FAV8+ozOUve/ku" int2:id="EXsJb8Tm">
      <int2:state int2:value="Rejected" int2:type="AugLoop_Text_Critique"/>
    </int2:bookmark>
    <int2:bookmark int2:bookmarkName="_Int_nfvEmTFY" int2:invalidationBookmarkName="" int2:hashCode="2x39RbFj4PKZsO" int2:id="RSc6pn7W">
      <int2:state int2:value="Rejected" int2:type="AugLoop_Text_Critique"/>
    </int2:bookmark>
    <int2:bookmark int2:bookmarkName="_Int_XcTcbPeb" int2:invalidationBookmarkName="" int2:hashCode="GYx5Klw0huHhaE" int2:id="WTSA8w85">
      <int2:state int2:value="Rejected" int2:type="AugLoop_Text_Critique"/>
    </int2:bookmark>
    <int2:bookmark int2:bookmarkName="_Int_DTQdyjvg" int2:invalidationBookmarkName="" int2:hashCode="vURkx4zOD3J0my" int2:id="ZeNMgzSP">
      <int2:state int2:value="Rejected" int2:type="AugLoop_Text_Critique"/>
    </int2:bookmark>
    <int2:bookmark int2:bookmarkName="_Int_Cs5gbQYv" int2:invalidationBookmarkName="" int2:hashCode="Q3Sq7iR/sjfObJ" int2:id="gQaTRtkA">
      <int2:state int2:value="Rejected" int2:type="AugLoop_Text_Critique"/>
    </int2:bookmark>
    <int2:bookmark int2:bookmarkName="_Int_AtA2VeYw" int2:invalidationBookmarkName="" int2:hashCode="Mknxp0kedQvmvD" int2:id="oceOO8gp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BC4A83"/>
    <w:multiLevelType w:val="hybridMultilevel"/>
    <w:tmpl w:val="B7FC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E7953"/>
    <w:multiLevelType w:val="hybridMultilevel"/>
    <w:tmpl w:val="1B92250A"/>
    <w:lvl w:ilvl="0" w:tplc="FFC24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8E600">
      <w:start w:val="1"/>
      <w:numFmt w:val="upperLetter"/>
      <w:lvlText w:val="%2."/>
      <w:lvlJc w:val="left"/>
      <w:pPr>
        <w:ind w:left="1440" w:hanging="360"/>
      </w:pPr>
    </w:lvl>
    <w:lvl w:ilvl="2" w:tplc="3A3C5784">
      <w:start w:val="1"/>
      <w:numFmt w:val="lowerRoman"/>
      <w:lvlText w:val="%3."/>
      <w:lvlJc w:val="right"/>
      <w:pPr>
        <w:ind w:left="2160" w:hanging="360"/>
      </w:pPr>
    </w:lvl>
    <w:lvl w:ilvl="3" w:tplc="E1484C9A">
      <w:start w:val="1"/>
      <w:numFmt w:val="lowerLetter"/>
      <w:lvlText w:val="%4)"/>
      <w:lvlJc w:val="left"/>
      <w:pPr>
        <w:ind w:left="2880" w:hanging="360"/>
      </w:pPr>
    </w:lvl>
    <w:lvl w:ilvl="4" w:tplc="4112B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41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E07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CD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969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100922">
    <w:abstractNumId w:val="3"/>
  </w:num>
  <w:num w:numId="2" w16cid:durableId="831259606">
    <w:abstractNumId w:val="2"/>
  </w:num>
  <w:num w:numId="3" w16cid:durableId="1430853820">
    <w:abstractNumId w:val="1"/>
  </w:num>
  <w:num w:numId="4" w16cid:durableId="817724763">
    <w:abstractNumId w:val="0"/>
  </w:num>
  <w:num w:numId="5" w16cid:durableId="35766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5148756">
    <w:abstractNumId w:val="9"/>
  </w:num>
  <w:num w:numId="7" w16cid:durableId="774639501">
    <w:abstractNumId w:val="6"/>
  </w:num>
  <w:num w:numId="8" w16cid:durableId="461965491">
    <w:abstractNumId w:val="8"/>
  </w:num>
  <w:num w:numId="9" w16cid:durableId="1576666938">
    <w:abstractNumId w:val="10"/>
  </w:num>
  <w:num w:numId="10" w16cid:durableId="2128770491">
    <w:abstractNumId w:val="4"/>
  </w:num>
  <w:num w:numId="11" w16cid:durableId="1270813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96"/>
    <w:rsid w:val="000240F3"/>
    <w:rsid w:val="00036421"/>
    <w:rsid w:val="000A035D"/>
    <w:rsid w:val="000A7BEA"/>
    <w:rsid w:val="00147028"/>
    <w:rsid w:val="00160F1E"/>
    <w:rsid w:val="0018514B"/>
    <w:rsid w:val="001908CA"/>
    <w:rsid w:val="001C5DE9"/>
    <w:rsid w:val="00242BF0"/>
    <w:rsid w:val="002C3E4B"/>
    <w:rsid w:val="002E61FC"/>
    <w:rsid w:val="002F08BB"/>
    <w:rsid w:val="00333914"/>
    <w:rsid w:val="004F19F5"/>
    <w:rsid w:val="004F469C"/>
    <w:rsid w:val="004F6EAC"/>
    <w:rsid w:val="004F71FB"/>
    <w:rsid w:val="00535DC4"/>
    <w:rsid w:val="00563D15"/>
    <w:rsid w:val="005A503F"/>
    <w:rsid w:val="00635534"/>
    <w:rsid w:val="006364A9"/>
    <w:rsid w:val="006401EA"/>
    <w:rsid w:val="0064217C"/>
    <w:rsid w:val="006762FC"/>
    <w:rsid w:val="00681384"/>
    <w:rsid w:val="006A2E2E"/>
    <w:rsid w:val="006D4F96"/>
    <w:rsid w:val="006E0E70"/>
    <w:rsid w:val="007B567F"/>
    <w:rsid w:val="007C45CA"/>
    <w:rsid w:val="007E2648"/>
    <w:rsid w:val="0081014C"/>
    <w:rsid w:val="00847045"/>
    <w:rsid w:val="0086110D"/>
    <w:rsid w:val="00890919"/>
    <w:rsid w:val="008D5A1A"/>
    <w:rsid w:val="009328B4"/>
    <w:rsid w:val="00933E0D"/>
    <w:rsid w:val="009610B9"/>
    <w:rsid w:val="009E027A"/>
    <w:rsid w:val="009E3B63"/>
    <w:rsid w:val="00A41944"/>
    <w:rsid w:val="00A61427"/>
    <w:rsid w:val="00A71FD2"/>
    <w:rsid w:val="00A865F6"/>
    <w:rsid w:val="00AD0ECD"/>
    <w:rsid w:val="00B0114D"/>
    <w:rsid w:val="00B1262D"/>
    <w:rsid w:val="00B4503C"/>
    <w:rsid w:val="00B629EB"/>
    <w:rsid w:val="00BA0CB5"/>
    <w:rsid w:val="00BC3596"/>
    <w:rsid w:val="00C06F3B"/>
    <w:rsid w:val="00C23339"/>
    <w:rsid w:val="00C55838"/>
    <w:rsid w:val="00C805C1"/>
    <w:rsid w:val="00CA5A90"/>
    <w:rsid w:val="00CB02CA"/>
    <w:rsid w:val="00D27296"/>
    <w:rsid w:val="00D43193"/>
    <w:rsid w:val="00D57C68"/>
    <w:rsid w:val="00D707DA"/>
    <w:rsid w:val="00DB0040"/>
    <w:rsid w:val="00DE4030"/>
    <w:rsid w:val="00EA6D02"/>
    <w:rsid w:val="00F072B4"/>
    <w:rsid w:val="00F455E0"/>
    <w:rsid w:val="00F7410F"/>
    <w:rsid w:val="00FA6D76"/>
    <w:rsid w:val="00FB5222"/>
    <w:rsid w:val="00FE6A0E"/>
    <w:rsid w:val="00FF190B"/>
    <w:rsid w:val="01D060B9"/>
    <w:rsid w:val="0212C6F7"/>
    <w:rsid w:val="028F8627"/>
    <w:rsid w:val="07860EC9"/>
    <w:rsid w:val="0B06D109"/>
    <w:rsid w:val="0B1DE050"/>
    <w:rsid w:val="0B4A9300"/>
    <w:rsid w:val="0D199F25"/>
    <w:rsid w:val="0DC1E0C5"/>
    <w:rsid w:val="0E493C91"/>
    <w:rsid w:val="0FE28A11"/>
    <w:rsid w:val="10B16723"/>
    <w:rsid w:val="1159B6FF"/>
    <w:rsid w:val="13A44507"/>
    <w:rsid w:val="15F091B1"/>
    <w:rsid w:val="18D8B883"/>
    <w:rsid w:val="1C6ED3AC"/>
    <w:rsid w:val="1E542DE8"/>
    <w:rsid w:val="1E739262"/>
    <w:rsid w:val="1EA36249"/>
    <w:rsid w:val="1F65EC76"/>
    <w:rsid w:val="1F7E7703"/>
    <w:rsid w:val="24128128"/>
    <w:rsid w:val="24AFB298"/>
    <w:rsid w:val="2584D6A8"/>
    <w:rsid w:val="265031BA"/>
    <w:rsid w:val="26657BEA"/>
    <w:rsid w:val="275EDE2F"/>
    <w:rsid w:val="2836058B"/>
    <w:rsid w:val="28ED21B8"/>
    <w:rsid w:val="2A4208C0"/>
    <w:rsid w:val="2A88F219"/>
    <w:rsid w:val="2A938689"/>
    <w:rsid w:val="2B7ED221"/>
    <w:rsid w:val="2F38D6EF"/>
    <w:rsid w:val="2F6450C2"/>
    <w:rsid w:val="31224E38"/>
    <w:rsid w:val="3338AD4E"/>
    <w:rsid w:val="36E1DDB7"/>
    <w:rsid w:val="386D5788"/>
    <w:rsid w:val="3AA70369"/>
    <w:rsid w:val="3AEA1853"/>
    <w:rsid w:val="3C42D3CA"/>
    <w:rsid w:val="401379DD"/>
    <w:rsid w:val="43A5252C"/>
    <w:rsid w:val="4865CA82"/>
    <w:rsid w:val="48D45394"/>
    <w:rsid w:val="4EE88AE8"/>
    <w:rsid w:val="50A33F14"/>
    <w:rsid w:val="511A7ACB"/>
    <w:rsid w:val="534D9F10"/>
    <w:rsid w:val="54030FA5"/>
    <w:rsid w:val="54244B1B"/>
    <w:rsid w:val="54F2D3E8"/>
    <w:rsid w:val="55EE9F03"/>
    <w:rsid w:val="590D1768"/>
    <w:rsid w:val="5C83D230"/>
    <w:rsid w:val="5E61C309"/>
    <w:rsid w:val="619F3BA8"/>
    <w:rsid w:val="623C562C"/>
    <w:rsid w:val="670B2B74"/>
    <w:rsid w:val="6719648E"/>
    <w:rsid w:val="6732938F"/>
    <w:rsid w:val="68C19CAD"/>
    <w:rsid w:val="69802B8E"/>
    <w:rsid w:val="70AC2997"/>
    <w:rsid w:val="71AE8802"/>
    <w:rsid w:val="723D0D94"/>
    <w:rsid w:val="732E4845"/>
    <w:rsid w:val="73BA732D"/>
    <w:rsid w:val="75259A05"/>
    <w:rsid w:val="7540886F"/>
    <w:rsid w:val="76DC58D0"/>
    <w:rsid w:val="76E70EA4"/>
    <w:rsid w:val="78B03559"/>
    <w:rsid w:val="7907BA33"/>
    <w:rsid w:val="7EA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B46653"/>
  <w15:docId w15:val="{C0ED88F5-0711-4A17-95AA-C27E471C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Custom%20Office%20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34c8a5-01b8-4d6a-b8c6-296ca42f131a">
      <UserInfo>
        <DisplayName>Lex Rensberger</DisplayName>
        <AccountId>45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8E6B0C39FF6478A18470316C86D67" ma:contentTypeVersion="13" ma:contentTypeDescription="Create a new document." ma:contentTypeScope="" ma:versionID="70235f6cd01878edc7082b3b5b16765e">
  <xsd:schema xmlns:xsd="http://www.w3.org/2001/XMLSchema" xmlns:xs="http://www.w3.org/2001/XMLSchema" xmlns:p="http://schemas.microsoft.com/office/2006/metadata/properties" xmlns:ns2="d021719e-f1f8-47d1-864e-8117449a16c3" xmlns:ns3="c234c8a5-01b8-4d6a-b8c6-296ca42f131a" targetNamespace="http://schemas.microsoft.com/office/2006/metadata/properties" ma:root="true" ma:fieldsID="daf6c217ef23b86c3ac50a532aec39c8" ns2:_="" ns3:_="">
    <xsd:import namespace="d021719e-f1f8-47d1-864e-8117449a16c3"/>
    <xsd:import namespace="c234c8a5-01b8-4d6a-b8c6-296ca42f1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1719e-f1f8-47d1-864e-8117449a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c8a5-01b8-4d6a-b8c6-296ca42f1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FECD1-96E4-4FE7-944A-3BA3E78C16AD}">
  <ds:schemaRefs>
    <ds:schemaRef ds:uri="http://schemas.microsoft.com/office/2006/metadata/properties"/>
    <ds:schemaRef ds:uri="http://schemas.microsoft.com/office/infopath/2007/PartnerControls"/>
    <ds:schemaRef ds:uri="c234c8a5-01b8-4d6a-b8c6-296ca42f131a"/>
  </ds:schemaRefs>
</ds:datastoreItem>
</file>

<file path=customXml/itemProps2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DCCE8F-9A27-4A2F-9CFD-ED34C5D8C8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4369E0-B8F2-4952-8A28-B58A336FE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1719e-f1f8-47d1-864e-8117449a16c3"/>
    <ds:schemaRef ds:uri="c234c8a5-01b8-4d6a-b8c6-296ca42f1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</TotalTime>
  <Pages>2</Pages>
  <Words>632</Words>
  <Characters>3608</Characters>
  <Application>Microsoft Office Word</Application>
  <DocSecurity>0</DocSecurity>
  <Lines>30</Lines>
  <Paragraphs>8</Paragraphs>
  <ScaleCrop>false</ScaleCrop>
  <Company>Microsoft</Company>
  <LinksUpToDate>false</LinksUpToDate>
  <CharactersWithSpaces>4232</CharactersWithSpaces>
  <SharedDoc>false</SharedDoc>
  <HLinks>
    <vt:vector size="6" baseType="variant">
      <vt:variant>
        <vt:i4>7602302</vt:i4>
      </vt:variant>
      <vt:variant>
        <vt:i4>0</vt:i4>
      </vt:variant>
      <vt:variant>
        <vt:i4>0</vt:i4>
      </vt:variant>
      <vt:variant>
        <vt:i4>5</vt:i4>
      </vt:variant>
      <vt:variant>
        <vt:lpwstr>https://portal.azure.com/</vt:lpwstr>
      </vt:variant>
      <vt:variant>
        <vt:lpwstr>view/HubsExtension/BrowseResource/resourceType/Microsoft.Sql%2FmanagedInstances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C. Russell</dc:creator>
  <cp:keywords/>
  <cp:lastModifiedBy>J. C. Russell</cp:lastModifiedBy>
  <cp:revision>16</cp:revision>
  <cp:lastPrinted>2006-08-01T17:47:00Z</cp:lastPrinted>
  <dcterms:created xsi:type="dcterms:W3CDTF">2023-05-22T15:12:00Z</dcterms:created>
  <dcterms:modified xsi:type="dcterms:W3CDTF">2023-09-05T20:02:00Z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4262963a-c42c-44eb-af8e-57c92687a0ae</vt:lpwstr>
  </property>
  <property fmtid="{D5CDD505-2E9C-101B-9397-08002B2CF9AE}" pid="4" name="ContentTypeId">
    <vt:lpwstr>0x010100E578E6B0C39FF6478A18470316C86D67</vt:lpwstr>
  </property>
</Properties>
</file>