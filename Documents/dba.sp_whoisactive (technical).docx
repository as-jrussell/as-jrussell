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0FAA6" w14:textId="77777777" w:rsidR="00CB02CA" w:rsidRDefault="00D57C68" w:rsidP="00CB02CA">
      <w:r>
        <w:rPr>
          <w:noProof/>
        </w:rPr>
        <w:drawing>
          <wp:inline distT="0" distB="0" distL="0" distR="0" wp14:anchorId="6945AB12" wp14:editId="30C0BF16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593FE735" w14:textId="178F2372" w:rsidR="00CB02CA" w:rsidRDefault="00F01FA4" w:rsidP="00F01FA4">
      <w:pPr>
        <w:jc w:val="right"/>
        <w:rPr>
          <w:rFonts w:ascii="Arial" w:hAnsi="Arial" w:cs="Arial"/>
          <w:b/>
          <w:sz w:val="22"/>
        </w:rPr>
      </w:pPr>
      <w:proofErr w:type="spellStart"/>
      <w:r w:rsidRPr="00F01FA4">
        <w:rPr>
          <w:rFonts w:ascii="Arial" w:hAnsi="Arial" w:cs="Arial"/>
          <w:b/>
          <w:sz w:val="32"/>
          <w:szCs w:val="32"/>
        </w:rPr>
        <w:t>dba.sp_whoisactive</w:t>
      </w:r>
      <w:proofErr w:type="spellEnd"/>
      <w:r w:rsidR="004A5141" w:rsidRPr="004A5141">
        <w:rPr>
          <w:rFonts w:ascii="Arial" w:hAnsi="Arial" w:cs="Arial"/>
          <w:b/>
          <w:sz w:val="32"/>
          <w:szCs w:val="32"/>
        </w:rPr>
        <w:t>(technical page)</w:t>
      </w:r>
    </w:p>
    <w:p w14:paraId="0395D0D9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2579BA39" w14:textId="77777777" w:rsidR="00CB02CA" w:rsidRPr="00B10E9B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49E9E8AF" w14:textId="71FAB2E6" w:rsidR="00CB02CA" w:rsidRDefault="00F01FA4" w:rsidP="00CB02CA">
      <w:pPr>
        <w:rPr>
          <w:rFonts w:ascii="Arial" w:hAnsi="Arial" w:cs="Arial"/>
          <w:sz w:val="22"/>
        </w:rPr>
      </w:pPr>
      <w:r w:rsidRPr="00F01FA4">
        <w:rPr>
          <w:rFonts w:ascii="Arial" w:hAnsi="Arial" w:cs="Arial"/>
          <w:sz w:val="22"/>
        </w:rPr>
        <w:t xml:space="preserve">The </w:t>
      </w:r>
      <w:proofErr w:type="spellStart"/>
      <w:r w:rsidRPr="00F01FA4">
        <w:rPr>
          <w:rFonts w:ascii="Arial" w:hAnsi="Arial" w:cs="Arial"/>
          <w:sz w:val="22"/>
        </w:rPr>
        <w:t>dba.sp_whoisactive</w:t>
      </w:r>
      <w:proofErr w:type="spellEnd"/>
      <w:r w:rsidRPr="00F01FA4">
        <w:rPr>
          <w:rFonts w:ascii="Arial" w:hAnsi="Arial" w:cs="Arial"/>
          <w:sz w:val="22"/>
        </w:rPr>
        <w:t xml:space="preserve"> function provides a snapshot of current activity in your PostgreSQL instance. It is modeled after SQL Server’s popular "</w:t>
      </w:r>
      <w:proofErr w:type="spellStart"/>
      <w:r w:rsidRPr="00F01FA4">
        <w:rPr>
          <w:rFonts w:ascii="Arial" w:hAnsi="Arial" w:cs="Arial"/>
          <w:sz w:val="22"/>
        </w:rPr>
        <w:t>sp_whoisactive</w:t>
      </w:r>
      <w:proofErr w:type="spellEnd"/>
      <w:r w:rsidRPr="00F01FA4">
        <w:rPr>
          <w:rFonts w:ascii="Arial" w:hAnsi="Arial" w:cs="Arial"/>
          <w:sz w:val="22"/>
        </w:rPr>
        <w:t>" and is designed to help DBAs monitor running queries, idle sessions, wait events, and more in real-time.</w:t>
      </w:r>
    </w:p>
    <w:p w14:paraId="2D906275" w14:textId="77777777" w:rsidR="002C3E4B" w:rsidRDefault="002C3E4B" w:rsidP="00CA5A90">
      <w:pPr>
        <w:rPr>
          <w:rFonts w:ascii="Arial" w:hAnsi="Arial" w:cs="Arial"/>
          <w:b/>
          <w:sz w:val="22"/>
        </w:rPr>
      </w:pPr>
    </w:p>
    <w:p w14:paraId="50341587" w14:textId="77777777" w:rsidR="00F01FA4" w:rsidRPr="00F01FA4" w:rsidRDefault="00F01FA4" w:rsidP="00F01FA4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01FA4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🔧</w:t>
      </w:r>
      <w:r w:rsidRPr="00F01FA4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What It Does</w:t>
      </w:r>
    </w:p>
    <w:p w14:paraId="792AAE63" w14:textId="77777777" w:rsidR="00F01FA4" w:rsidRPr="00F01FA4" w:rsidRDefault="00F01FA4" w:rsidP="00F01FA4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01FA4">
        <w:rPr>
          <w:rFonts w:ascii="Calibri" w:eastAsia="MS Mincho" w:hAnsi="Calibri" w:cs="Times New Roman"/>
          <w:spacing w:val="0"/>
          <w:sz w:val="22"/>
        </w:rPr>
        <w:t>- Shows active sessions and queries.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Displays how long each query has been running.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Includes information like database name, user, client IP, application name, wait events, and more.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Allows filtering by database or idle session state.</w:t>
      </w:r>
    </w:p>
    <w:p w14:paraId="7570FDB4" w14:textId="77777777" w:rsidR="00F01FA4" w:rsidRPr="00F01FA4" w:rsidRDefault="00F01FA4" w:rsidP="00F01FA4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01FA4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🔐</w:t>
      </w:r>
      <w:r w:rsidRPr="00F01FA4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Input Parameters</w:t>
      </w:r>
    </w:p>
    <w:p w14:paraId="0AC1D868" w14:textId="77777777" w:rsidR="00F01FA4" w:rsidRPr="00F01FA4" w:rsidRDefault="00F01FA4" w:rsidP="00F01FA4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01FA4">
        <w:rPr>
          <w:rFonts w:ascii="Calibri" w:eastAsia="MS Mincho" w:hAnsi="Calibri" w:cs="Times New Roman"/>
          <w:spacing w:val="0"/>
          <w:sz w:val="22"/>
        </w:rPr>
        <w:t>This function accepts the following parameters: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F01FA4">
        <w:rPr>
          <w:rFonts w:ascii="Calibri" w:eastAsia="MS Mincho" w:hAnsi="Calibri" w:cs="Times New Roman"/>
          <w:spacing w:val="0"/>
          <w:sz w:val="22"/>
        </w:rPr>
        <w:t>p_database_name</w:t>
      </w:r>
      <w:proofErr w:type="spellEnd"/>
      <w:r w:rsidRPr="00F01FA4">
        <w:rPr>
          <w:rFonts w:ascii="Calibri" w:eastAsia="MS Mincho" w:hAnsi="Calibri" w:cs="Times New Roman"/>
          <w:spacing w:val="0"/>
          <w:sz w:val="22"/>
        </w:rPr>
        <w:t xml:space="preserve"> (TEXT): Filter by specific database name (optional).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F01FA4">
        <w:rPr>
          <w:rFonts w:ascii="Calibri" w:eastAsia="MS Mincho" w:hAnsi="Calibri" w:cs="Times New Roman"/>
          <w:spacing w:val="0"/>
          <w:sz w:val="22"/>
        </w:rPr>
        <w:t>p_show_idle_in_transaction</w:t>
      </w:r>
      <w:proofErr w:type="spellEnd"/>
      <w:r w:rsidRPr="00F01FA4">
        <w:rPr>
          <w:rFonts w:ascii="Calibri" w:eastAsia="MS Mincho" w:hAnsi="Calibri" w:cs="Times New Roman"/>
          <w:spacing w:val="0"/>
          <w:sz w:val="22"/>
        </w:rPr>
        <w:t xml:space="preserve"> (BOOLEAN): Include sessions that are idle in transaction (default FALSE).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F01FA4">
        <w:rPr>
          <w:rFonts w:ascii="Calibri" w:eastAsia="MS Mincho" w:hAnsi="Calibri" w:cs="Times New Roman"/>
          <w:spacing w:val="0"/>
          <w:sz w:val="22"/>
        </w:rPr>
        <w:t>p_show_all_idle</w:t>
      </w:r>
      <w:proofErr w:type="spellEnd"/>
      <w:r w:rsidRPr="00F01FA4">
        <w:rPr>
          <w:rFonts w:ascii="Calibri" w:eastAsia="MS Mincho" w:hAnsi="Calibri" w:cs="Times New Roman"/>
          <w:spacing w:val="0"/>
          <w:sz w:val="22"/>
        </w:rPr>
        <w:t xml:space="preserve"> (BOOLEAN): Include all idle sessions (default FALSE).</w:t>
      </w:r>
    </w:p>
    <w:p w14:paraId="4997C48E" w14:textId="77777777" w:rsidR="00F01FA4" w:rsidRPr="00F01FA4" w:rsidRDefault="00F01FA4" w:rsidP="00F01FA4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01FA4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📥</w:t>
      </w:r>
      <w:r w:rsidRPr="00F01FA4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Usage Syntax</w:t>
      </w:r>
    </w:p>
    <w:p w14:paraId="5E5C4CF5" w14:textId="77777777" w:rsidR="00F01FA4" w:rsidRPr="00F01FA4" w:rsidRDefault="00F01FA4" w:rsidP="00F01FA4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SELECT * FROM </w:t>
      </w:r>
      <w:proofErr w:type="spellStart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dba.sp_whoisactive</w:t>
      </w:r>
      <w:proofErr w:type="spellEnd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();</w:t>
      </w:r>
    </w:p>
    <w:p w14:paraId="160136E3" w14:textId="77777777" w:rsidR="00F01FA4" w:rsidRPr="00F01FA4" w:rsidRDefault="00F01FA4" w:rsidP="00F01FA4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F01FA4">
        <w:rPr>
          <w:rFonts w:ascii="Segoe UI Emoji" w:eastAsia="MS Mincho" w:hAnsi="Segoe UI Emoji" w:cs="Segoe UI Emoji"/>
          <w:b/>
          <w:bCs/>
          <w:i/>
          <w:iCs/>
          <w:color w:val="4F81BD"/>
          <w:spacing w:val="0"/>
          <w:sz w:val="22"/>
        </w:rPr>
        <w:t>✅</w:t>
      </w:r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 Example with filters:</w:t>
      </w:r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br/>
        <w:t xml:space="preserve">SELECT * FROM </w:t>
      </w:r>
      <w:proofErr w:type="spellStart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dba.sp_whoisactive</w:t>
      </w:r>
      <w:proofErr w:type="spellEnd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('</w:t>
      </w:r>
      <w:proofErr w:type="spellStart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mydb</w:t>
      </w:r>
      <w:proofErr w:type="spellEnd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', true, false);</w:t>
      </w:r>
    </w:p>
    <w:p w14:paraId="47A35AD0" w14:textId="77777777" w:rsidR="00F01FA4" w:rsidRPr="00F01FA4" w:rsidRDefault="00F01FA4" w:rsidP="00F01FA4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01FA4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❓</w:t>
      </w:r>
      <w:r w:rsidRPr="00F01FA4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Troubleshooting</w:t>
      </w:r>
    </w:p>
    <w:p w14:paraId="60DFA7D1" w14:textId="77777777" w:rsidR="00F01FA4" w:rsidRPr="00F01FA4" w:rsidRDefault="00F01FA4" w:rsidP="00F01FA4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01FA4">
        <w:rPr>
          <w:rFonts w:ascii="Calibri" w:eastAsia="MS Mincho" w:hAnsi="Calibri" w:cs="Times New Roman"/>
          <w:spacing w:val="0"/>
          <w:sz w:val="22"/>
        </w:rPr>
        <w:t>- If no rows return, it may mean all sessions are idle and filtering is too strict.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Make sure you have permission to view `</w:t>
      </w:r>
      <w:proofErr w:type="spellStart"/>
      <w:r w:rsidRPr="00F01FA4">
        <w:rPr>
          <w:rFonts w:ascii="Calibri" w:eastAsia="MS Mincho" w:hAnsi="Calibri" w:cs="Times New Roman"/>
          <w:spacing w:val="0"/>
          <w:sz w:val="22"/>
        </w:rPr>
        <w:t>pg_stat_activity</w:t>
      </w:r>
      <w:proofErr w:type="spellEnd"/>
      <w:r w:rsidRPr="00F01FA4">
        <w:rPr>
          <w:rFonts w:ascii="Calibri" w:eastAsia="MS Mincho" w:hAnsi="Calibri" w:cs="Times New Roman"/>
          <w:spacing w:val="0"/>
          <w:sz w:val="22"/>
        </w:rPr>
        <w:t>`.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Filtering by database name is case-sensitive unless quoted.</w:t>
      </w:r>
    </w:p>
    <w:p w14:paraId="42AB5E28" w14:textId="77777777" w:rsidR="003B4531" w:rsidRPr="003B4531" w:rsidRDefault="003B4531" w:rsidP="003B4531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3B4531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lastRenderedPageBreak/>
        <w:t>🛠️</w:t>
      </w:r>
      <w:r w:rsidRPr="003B4531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Technical Information</w:t>
      </w:r>
    </w:p>
    <w:p w14:paraId="4347F694" w14:textId="77777777" w:rsidR="003B4531" w:rsidRPr="003B4531" w:rsidRDefault="003B4531" w:rsidP="003B4531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3B4531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⚠️</w:t>
      </w:r>
      <w:r w:rsidRPr="003B4531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Important Notes</w:t>
      </w:r>
    </w:p>
    <w:p w14:paraId="3ACB6D19" w14:textId="77777777" w:rsidR="003B4531" w:rsidRPr="003B4531" w:rsidRDefault="003B4531" w:rsidP="003B4531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3B4531">
        <w:rPr>
          <w:rFonts w:ascii="Calibri" w:eastAsia="MS Mincho" w:hAnsi="Calibri" w:cs="Times New Roman"/>
          <w:spacing w:val="0"/>
          <w:sz w:val="22"/>
        </w:rPr>
        <w:t>- This function filters out the current backend (the one running the function itself).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Intended to help DBAs monitor real-time activity without needing external tools.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Can be combined with other monitoring views or automation.</w:t>
      </w:r>
    </w:p>
    <w:p w14:paraId="2925300D" w14:textId="77777777" w:rsidR="003B4531" w:rsidRPr="003B4531" w:rsidRDefault="003B4531" w:rsidP="003B4531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3B4531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🧾</w:t>
      </w:r>
      <w:r w:rsidRPr="003B4531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What Gets Returned</w:t>
      </w:r>
    </w:p>
    <w:p w14:paraId="12B11FA4" w14:textId="77777777" w:rsidR="003B4531" w:rsidRPr="003B4531" w:rsidRDefault="003B4531" w:rsidP="003B4531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3B4531">
        <w:rPr>
          <w:rFonts w:ascii="Calibri" w:eastAsia="MS Mincho" w:hAnsi="Calibri" w:cs="Times New Roman"/>
          <w:spacing w:val="0"/>
          <w:sz w:val="22"/>
        </w:rPr>
        <w:t>The function returns a result set with the following columns: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duration: How long the query has been running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pid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Process ID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datname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Database name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usename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User name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application_name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Name of the client application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client_addr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Client IP address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backend_start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,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xact_start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,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query_start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,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state_change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Timestamps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state: Current state (e.g., active, idle)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wait_event_type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 &amp;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wait_event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Details about what the backend is waiting on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query: The full SQL text being executed</w:t>
      </w:r>
    </w:p>
    <w:p w14:paraId="3017A3E8" w14:textId="77777777" w:rsidR="003B4531" w:rsidRPr="003B4531" w:rsidRDefault="003B4531" w:rsidP="003B4531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3B4531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🔄</w:t>
      </w:r>
      <w:r w:rsidRPr="003B4531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How It Works (Behind the Scenes)</w:t>
      </w:r>
    </w:p>
    <w:p w14:paraId="15F7C025" w14:textId="77777777" w:rsidR="003B4531" w:rsidRPr="003B4531" w:rsidRDefault="003B4531" w:rsidP="003B4531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3B4531">
        <w:rPr>
          <w:rFonts w:ascii="Calibri" w:eastAsia="MS Mincho" w:hAnsi="Calibri" w:cs="Times New Roman"/>
          <w:spacing w:val="0"/>
          <w:sz w:val="22"/>
        </w:rPr>
        <w:t xml:space="preserve">1. Queries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pg_stat_activity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 for session details.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2. Calculates query duration as NOW() 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query_start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3. Filters based on idle/active state and database name.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4. Orders </w:t>
      </w:r>
      <w:proofErr w:type="gramStart"/>
      <w:r w:rsidRPr="003B4531">
        <w:rPr>
          <w:rFonts w:ascii="Calibri" w:eastAsia="MS Mincho" w:hAnsi="Calibri" w:cs="Times New Roman"/>
          <w:spacing w:val="0"/>
          <w:sz w:val="22"/>
        </w:rPr>
        <w:t>results</w:t>
      </w:r>
      <w:proofErr w:type="gramEnd"/>
      <w:r w:rsidRPr="003B4531">
        <w:rPr>
          <w:rFonts w:ascii="Calibri" w:eastAsia="MS Mincho" w:hAnsi="Calibri" w:cs="Times New Roman"/>
          <w:spacing w:val="0"/>
          <w:sz w:val="22"/>
        </w:rPr>
        <w:t xml:space="preserve"> by duration (longest-running queries first).</w:t>
      </w:r>
    </w:p>
    <w:p w14:paraId="5C92FC25" w14:textId="77777777" w:rsidR="003B4531" w:rsidRPr="003B4531" w:rsidRDefault="003B4531" w:rsidP="003B4531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3B4531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✅</w:t>
      </w:r>
      <w:r w:rsidRPr="003B4531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Setup Checklist (One-Time)</w:t>
      </w:r>
    </w:p>
    <w:p w14:paraId="0DDFF3D5" w14:textId="77777777" w:rsidR="003B4531" w:rsidRPr="003B4531" w:rsidRDefault="003B4531" w:rsidP="003B4531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3B4531">
        <w:rPr>
          <w:rFonts w:ascii="Calibri" w:eastAsia="MS Mincho" w:hAnsi="Calibri" w:cs="Times New Roman"/>
          <w:spacing w:val="0"/>
          <w:sz w:val="22"/>
        </w:rPr>
        <w:t>Make sure these steps are done first (</w:t>
      </w:r>
      <w:proofErr w:type="gramStart"/>
      <w:r w:rsidRPr="003B4531">
        <w:rPr>
          <w:rFonts w:ascii="Calibri" w:eastAsia="MS Mincho" w:hAnsi="Calibri" w:cs="Times New Roman"/>
          <w:spacing w:val="0"/>
          <w:sz w:val="22"/>
        </w:rPr>
        <w:t>included</w:t>
      </w:r>
      <w:proofErr w:type="gramEnd"/>
      <w:r w:rsidRPr="003B4531">
        <w:rPr>
          <w:rFonts w:ascii="Calibri" w:eastAsia="MS Mincho" w:hAnsi="Calibri" w:cs="Times New Roman"/>
          <w:spacing w:val="0"/>
          <w:sz w:val="22"/>
        </w:rPr>
        <w:t xml:space="preserve"> in the .sql file):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[x] dba schema exists.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[x]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dba.sp_whoisactive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 function is created and tested.</w:t>
      </w:r>
    </w:p>
    <w:p w14:paraId="6399E46E" w14:textId="77777777" w:rsidR="003B4531" w:rsidRPr="003B4531" w:rsidRDefault="003B4531" w:rsidP="003B4531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3B4531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🧹</w:t>
      </w:r>
      <w:r w:rsidRPr="003B4531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Optional Cleanup</w:t>
      </w:r>
    </w:p>
    <w:p w14:paraId="21DD36B1" w14:textId="77777777" w:rsidR="003B4531" w:rsidRPr="003B4531" w:rsidRDefault="003B4531" w:rsidP="003B4531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If you need to update or remove the function:</w:t>
      </w:r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br/>
        <w:t xml:space="preserve">DROP FUNCTION </w:t>
      </w:r>
      <w:proofErr w:type="spellStart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dba.sp_whoisactive</w:t>
      </w:r>
      <w:proofErr w:type="spellEnd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(text, </w:t>
      </w:r>
      <w:proofErr w:type="spellStart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boolean</w:t>
      </w:r>
      <w:proofErr w:type="spellEnd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, </w:t>
      </w:r>
      <w:proofErr w:type="spellStart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boolean</w:t>
      </w:r>
      <w:proofErr w:type="spellEnd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);</w:t>
      </w:r>
    </w:p>
    <w:p w14:paraId="07CD47BC" w14:textId="77777777" w:rsidR="00CA5A90" w:rsidRDefault="00CA5A90" w:rsidP="00CA5A90"/>
    <w:sectPr w:rsidR="00CA5A90" w:rsidSect="006364A9">
      <w:head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90BCD" w14:textId="77777777" w:rsidR="00F01FA4" w:rsidRDefault="00F01FA4">
      <w:r>
        <w:separator/>
      </w:r>
    </w:p>
  </w:endnote>
  <w:endnote w:type="continuationSeparator" w:id="0">
    <w:p w14:paraId="26122E07" w14:textId="77777777" w:rsidR="00F01FA4" w:rsidRDefault="00F0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78247" w14:textId="77777777" w:rsidR="00F01FA4" w:rsidRDefault="00F01FA4">
      <w:r>
        <w:separator/>
      </w:r>
    </w:p>
  </w:footnote>
  <w:footnote w:type="continuationSeparator" w:id="0">
    <w:p w14:paraId="767181EF" w14:textId="77777777" w:rsidR="00F01FA4" w:rsidRDefault="00F0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DC7A9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20214E20" w14:textId="0DCA0128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F01FA4">
      <w:rPr>
        <w:szCs w:val="18"/>
      </w:rPr>
      <w:t>06</w:t>
    </w:r>
    <w:r w:rsidR="00242BF0">
      <w:rPr>
        <w:szCs w:val="18"/>
      </w:rPr>
      <w:t>/</w:t>
    </w:r>
    <w:r w:rsidR="00F01FA4">
      <w:rPr>
        <w:szCs w:val="18"/>
      </w:rPr>
      <w:t>24</w:t>
    </w:r>
    <w:r w:rsidR="00242BF0">
      <w:rPr>
        <w:szCs w:val="18"/>
      </w:rPr>
      <w:t>/20</w:t>
    </w:r>
    <w:r w:rsidR="00D57C68">
      <w:rPr>
        <w:szCs w:val="18"/>
      </w:rPr>
      <w:t>2</w:t>
    </w:r>
    <w:r w:rsidR="00F01FA4">
      <w:rPr>
        <w:szCs w:val="18"/>
      </w:rPr>
      <w:t>5</w:t>
    </w:r>
  </w:p>
  <w:p w14:paraId="38BEF027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00FC96F" w14:textId="77777777" w:rsidR="00466F45" w:rsidRDefault="00466F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3306165">
    <w:abstractNumId w:val="3"/>
  </w:num>
  <w:num w:numId="2" w16cid:durableId="83964872">
    <w:abstractNumId w:val="2"/>
  </w:num>
  <w:num w:numId="3" w16cid:durableId="1067335735">
    <w:abstractNumId w:val="1"/>
  </w:num>
  <w:num w:numId="4" w16cid:durableId="345131740">
    <w:abstractNumId w:val="0"/>
  </w:num>
  <w:num w:numId="5" w16cid:durableId="44246142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08925">
    <w:abstractNumId w:val="7"/>
  </w:num>
  <w:num w:numId="7" w16cid:durableId="1430588395">
    <w:abstractNumId w:val="4"/>
  </w:num>
  <w:num w:numId="8" w16cid:durableId="222180811">
    <w:abstractNumId w:val="6"/>
  </w:num>
  <w:num w:numId="9" w16cid:durableId="1768040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4"/>
    <w:rsid w:val="000240F3"/>
    <w:rsid w:val="00036421"/>
    <w:rsid w:val="000377BC"/>
    <w:rsid w:val="000A7BEA"/>
    <w:rsid w:val="0018514B"/>
    <w:rsid w:val="001C5DE9"/>
    <w:rsid w:val="00242BF0"/>
    <w:rsid w:val="002C3E4B"/>
    <w:rsid w:val="002D576B"/>
    <w:rsid w:val="003B4531"/>
    <w:rsid w:val="004A5141"/>
    <w:rsid w:val="004F19F5"/>
    <w:rsid w:val="004F469C"/>
    <w:rsid w:val="00535DC4"/>
    <w:rsid w:val="00563D15"/>
    <w:rsid w:val="005A503F"/>
    <w:rsid w:val="006364A9"/>
    <w:rsid w:val="006762FC"/>
    <w:rsid w:val="006A2E2E"/>
    <w:rsid w:val="006E0E70"/>
    <w:rsid w:val="007B567F"/>
    <w:rsid w:val="008D5A1A"/>
    <w:rsid w:val="009328B4"/>
    <w:rsid w:val="00A41944"/>
    <w:rsid w:val="00A61427"/>
    <w:rsid w:val="00A71FD2"/>
    <w:rsid w:val="00A865F6"/>
    <w:rsid w:val="00AD0ECD"/>
    <w:rsid w:val="00B1262D"/>
    <w:rsid w:val="00B4503C"/>
    <w:rsid w:val="00C55838"/>
    <w:rsid w:val="00C805C1"/>
    <w:rsid w:val="00CA5A90"/>
    <w:rsid w:val="00CB02CA"/>
    <w:rsid w:val="00D27296"/>
    <w:rsid w:val="00D57C68"/>
    <w:rsid w:val="00EA6D02"/>
    <w:rsid w:val="00F01FA4"/>
    <w:rsid w:val="00F072B4"/>
    <w:rsid w:val="00F455E0"/>
    <w:rsid w:val="00FA6D7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466AF4E"/>
  <w15:docId w15:val="{59D53D68-0E89-44E2-827E-80DAD81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387</Words>
  <Characters>2202</Characters>
  <Application>Microsoft Office Word</Application>
  <DocSecurity>0</DocSecurity>
  <Lines>57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C. Russell</dc:creator>
  <cp:lastModifiedBy>J. C. Russell</cp:lastModifiedBy>
  <cp:revision>2</cp:revision>
  <cp:lastPrinted>2006-08-01T17:47:00Z</cp:lastPrinted>
  <dcterms:created xsi:type="dcterms:W3CDTF">2025-06-24T13:22:00Z</dcterms:created>
  <dcterms:modified xsi:type="dcterms:W3CDTF">2025-06-24T13:22:00Z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f978e18a-b3a9-4623-842f-17b21b672b78</vt:lpwstr>
  </property>
</Properties>
</file>