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A73E" w14:textId="77777777" w:rsidR="00CB02CA" w:rsidRDefault="00D57C68" w:rsidP="00CB02CA">
      <w:r>
        <w:rPr>
          <w:noProof/>
        </w:rPr>
        <w:drawing>
          <wp:inline distT="0" distB="0" distL="0" distR="0" wp14:anchorId="287E76F1" wp14:editId="16A5B9BE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12957ED1" w14:textId="1155C22C" w:rsidR="00CB02CA" w:rsidRDefault="00D45217" w:rsidP="00D45217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32"/>
          <w:szCs w:val="32"/>
        </w:rPr>
        <w:t>Postgres Functions</w:t>
      </w:r>
    </w:p>
    <w:p w14:paraId="0C2EDE96" w14:textId="77777777" w:rsidR="00CB02CA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77DB2BA3" w14:textId="77777777" w:rsidR="00D45217" w:rsidRPr="00B10E9B" w:rsidRDefault="00D45217" w:rsidP="00CB02CA">
      <w:pPr>
        <w:rPr>
          <w:rFonts w:ascii="Arial" w:hAnsi="Arial" w:cs="Arial"/>
          <w:b/>
          <w:sz w:val="22"/>
        </w:rPr>
      </w:pPr>
    </w:p>
    <w:p w14:paraId="66074CAD" w14:textId="5B66774E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>This document introduces a PostgreSQL function designed to inspect role memberships and associated privileges in a secure, auditable manner. The function supports:</w:t>
      </w:r>
      <w:r w:rsidRPr="00D45217">
        <w:rPr>
          <w:rFonts w:ascii="Arial" w:hAnsi="Arial" w:cs="Arial"/>
          <w:sz w:val="22"/>
        </w:rPr>
        <w:br/>
        <w:t>- Dry-run mode – Enables safe previewing of the intended query logic without executing any SQL.</w:t>
      </w:r>
      <w:r w:rsidRPr="00D45217">
        <w:rPr>
          <w:rFonts w:ascii="Arial" w:hAnsi="Arial" w:cs="Arial"/>
          <w:sz w:val="22"/>
        </w:rPr>
        <w:br/>
        <w:t>- Verbose mode – Provides detailed feedback on what the function would do, enhancing transparency.</w:t>
      </w:r>
      <w:r w:rsidRPr="00D45217">
        <w:rPr>
          <w:rFonts w:ascii="Arial" w:hAnsi="Arial" w:cs="Arial"/>
          <w:sz w:val="22"/>
        </w:rPr>
        <w:br/>
        <w:t>This tool is particularly useful for database administrators (DBAs) who need to audit, troubleshoot, or manage role memberships with confidence and control.</w:t>
      </w:r>
    </w:p>
    <w:p w14:paraId="7D1DDEFB" w14:textId="77777777" w:rsidR="00CB02CA" w:rsidRDefault="00CB02CA" w:rsidP="00CB02CA">
      <w:pPr>
        <w:rPr>
          <w:rFonts w:ascii="Arial" w:hAnsi="Arial" w:cs="Arial"/>
          <w:sz w:val="22"/>
        </w:rPr>
      </w:pPr>
    </w:p>
    <w:p w14:paraId="7E002FC0" w14:textId="47232238" w:rsidR="002C3E4B" w:rsidRDefault="00D45217" w:rsidP="00CA5A90">
      <w:pPr>
        <w:rPr>
          <w:rFonts w:ascii="Arial" w:hAnsi="Arial" w:cs="Arial"/>
          <w:b/>
          <w:sz w:val="22"/>
        </w:rPr>
      </w:pPr>
      <w:r w:rsidRPr="00D45217">
        <w:rPr>
          <w:rFonts w:ascii="Arial" w:hAnsi="Arial" w:cs="Arial"/>
          <w:b/>
          <w:sz w:val="22"/>
        </w:rPr>
        <w:t>Function Definition</w:t>
      </w:r>
    </w:p>
    <w:p w14:paraId="4F990D32" w14:textId="77777777" w:rsidR="006E0E70" w:rsidRDefault="006E0E70" w:rsidP="00CA5A90"/>
    <w:p w14:paraId="7525A755" w14:textId="77777777" w:rsid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>Attempting to use a DECLARE statement like:</w:t>
      </w:r>
      <w:r w:rsidRPr="00D45217">
        <w:rPr>
          <w:rFonts w:ascii="Arial" w:hAnsi="Arial" w:cs="Arial"/>
          <w:sz w:val="22"/>
        </w:rPr>
        <w:br/>
      </w:r>
      <w:r w:rsidRPr="00D45217">
        <w:rPr>
          <w:rFonts w:ascii="Arial" w:hAnsi="Arial" w:cs="Arial"/>
          <w:sz w:val="22"/>
        </w:rPr>
        <w:br/>
        <w:t>DECLARE role_name TEXT := 'dba_team';</w:t>
      </w:r>
      <w:r w:rsidRPr="00D45217">
        <w:rPr>
          <w:rFonts w:ascii="Arial" w:hAnsi="Arial" w:cs="Arial"/>
          <w:sz w:val="22"/>
        </w:rPr>
        <w:br/>
        <w:t>SELECT * FROM pg_roles WHERE rolname = role_name;</w:t>
      </w:r>
      <w:r w:rsidRPr="00D45217">
        <w:rPr>
          <w:rFonts w:ascii="Arial" w:hAnsi="Arial" w:cs="Arial"/>
          <w:sz w:val="22"/>
        </w:rPr>
        <w:br/>
      </w:r>
      <w:r w:rsidRPr="00D45217">
        <w:rPr>
          <w:rFonts w:ascii="Arial" w:hAnsi="Arial" w:cs="Arial"/>
          <w:sz w:val="22"/>
        </w:rPr>
        <w:br/>
        <w:t>will not work in standard SQL execution outside of a function or DO block. PostgreSQL’s DECLARE syntax is only valid within PL/pgSQL procedural contexts—such as functions, DO $$ ... $$ blocks, or stored procedures. Outside those contexts, PostgreSQL expects standard SQL and will throw a syntax error if it encounters DECLARE.</w:t>
      </w:r>
      <w:r w:rsidRPr="00D45217">
        <w:rPr>
          <w:rFonts w:ascii="Arial" w:hAnsi="Arial" w:cs="Arial"/>
          <w:sz w:val="22"/>
        </w:rPr>
        <w:br/>
      </w:r>
      <w:r w:rsidRPr="00D45217">
        <w:rPr>
          <w:rFonts w:ascii="Arial" w:hAnsi="Arial" w:cs="Arial"/>
          <w:sz w:val="22"/>
        </w:rPr>
        <w:br/>
        <w:t>To encapsulate parameterized logic and return results properly, you must wrap the logic in a function or a DO block. That’s exactly what the get_role_members() function achieves: it encapsulates logic, handles inputs, supports dry-run and verbose output, and returns structured data—while remaining fully compliant with PostgreSQL’s procedural execution model.</w:t>
      </w:r>
    </w:p>
    <w:p w14:paraId="2DA3E700" w14:textId="77777777" w:rsidR="00D45217" w:rsidRDefault="00D45217" w:rsidP="00D45217">
      <w:pPr>
        <w:rPr>
          <w:rFonts w:ascii="Arial" w:hAnsi="Arial" w:cs="Arial"/>
          <w:sz w:val="22"/>
        </w:rPr>
      </w:pPr>
    </w:p>
    <w:p w14:paraId="126DBA1E" w14:textId="77777777" w:rsidR="00D45217" w:rsidRPr="00D45217" w:rsidRDefault="00D45217" w:rsidP="00D45217">
      <w:pPr>
        <w:rPr>
          <w:rFonts w:ascii="Arial" w:hAnsi="Arial" w:cs="Arial"/>
          <w:b/>
          <w:bCs/>
          <w:sz w:val="22"/>
        </w:rPr>
      </w:pPr>
      <w:r w:rsidRPr="00D45217">
        <w:rPr>
          <w:rFonts w:ascii="Arial" w:hAnsi="Arial" w:cs="Arial"/>
          <w:b/>
          <w:bCs/>
          <w:sz w:val="22"/>
        </w:rPr>
        <w:t>Function Logic</w:t>
      </w:r>
    </w:p>
    <w:p w14:paraId="029D7395" w14:textId="77777777" w:rsidR="00D45217" w:rsidRPr="00D45217" w:rsidRDefault="00D45217" w:rsidP="00D45217">
      <w:pPr>
        <w:rPr>
          <w:rFonts w:ascii="Arial" w:hAnsi="Arial" w:cs="Arial"/>
          <w:sz w:val="22"/>
        </w:rPr>
      </w:pPr>
    </w:p>
    <w:p w14:paraId="3B1E584C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 xml:space="preserve">The get_role_members function in PostgreSQL is designed to retrieve both </w:t>
      </w:r>
      <w:proofErr w:type="gramStart"/>
      <w:r w:rsidRPr="00D45217">
        <w:rPr>
          <w:rFonts w:ascii="Arial" w:hAnsi="Arial" w:cs="Arial"/>
          <w:sz w:val="22"/>
        </w:rPr>
        <w:t>a role's</w:t>
      </w:r>
      <w:proofErr w:type="gramEnd"/>
      <w:r w:rsidRPr="00D45217">
        <w:rPr>
          <w:rFonts w:ascii="Arial" w:hAnsi="Arial" w:cs="Arial"/>
          <w:sz w:val="22"/>
        </w:rPr>
        <w:t xml:space="preserve"> privileges and the privileges of its members, providing essential visibility into Role-Based Access Control (RBAC) structures. Built in PL/pgSQL, this function includes optional parameters for dry-run and verbose logging, making it ideal for secure, auditable inspections.</w:t>
      </w:r>
    </w:p>
    <w:p w14:paraId="3D9C192C" w14:textId="4404B039" w:rsidR="00CA5A90" w:rsidRDefault="00D45217" w:rsidP="00CA5A9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 xml:space="preserve">Example: </w:t>
      </w:r>
    </w:p>
    <w:p w14:paraId="58CA0D3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get_role_members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69DFBB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role_name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8EBB1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dry_run BOOLEAN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36A83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verbose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14:paraId="32E00153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FA198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073942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member_name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2C682D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role_name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A55FF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rolsuper BOOLEAN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F437F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rolinherit BOOLEAN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D44E3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rolcreaterole BOOLEAN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8ABED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rolcreatedb BOOLEAN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89FD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rolreplication BOOLEAN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95899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rolbypassrls BOOLEAN</w:t>
      </w:r>
    </w:p>
    <w:p w14:paraId="1718965D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4D2AC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$$</w:t>
      </w:r>
    </w:p>
    <w:p w14:paraId="1C6EE89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DDA99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dry_run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3C003A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verbose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594342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RAISE NOTICE </w:t>
      </w:r>
      <w:r>
        <w:rPr>
          <w:rFonts w:ascii="Consolas" w:hAnsi="Consolas" w:cs="Consolas"/>
          <w:color w:val="FF0000"/>
          <w:sz w:val="19"/>
          <w:szCs w:val="19"/>
        </w:rPr>
        <w:t>'DRY-RUN MODE ON - Query not executed.'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76252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RAISE NOTICE </w:t>
      </w:r>
      <w:r>
        <w:rPr>
          <w:rFonts w:ascii="Consolas" w:hAnsi="Consolas" w:cs="Consolas"/>
          <w:color w:val="FF0000"/>
          <w:sz w:val="19"/>
          <w:szCs w:val="19"/>
        </w:rPr>
        <w:t>'SELECT FROM pg_roles WHERE rolname =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C0B7B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RAISE NOTICE </w:t>
      </w:r>
      <w:r>
        <w:rPr>
          <w:rFonts w:ascii="Consolas" w:hAnsi="Consolas" w:cs="Consolas"/>
          <w:color w:val="FF0000"/>
          <w:sz w:val="19"/>
          <w:szCs w:val="19"/>
        </w:rPr>
        <w:t>'JOIN pg_auth_members and pg_roles to show membership.'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13E02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44A1C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RAISE NOTICE </w:t>
      </w:r>
      <w:r>
        <w:rPr>
          <w:rFonts w:ascii="Consolas" w:hAnsi="Consolas" w:cs="Consolas"/>
          <w:color w:val="FF0000"/>
          <w:sz w:val="19"/>
          <w:szCs w:val="19"/>
        </w:rPr>
        <w:t>'DRY-RUN: Would retrieve role and membership info for role: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FF1AF8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BA877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BC53B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A62F1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B290C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</w:p>
    <w:p w14:paraId="77697C08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Role itself</w:t>
      </w:r>
    </w:p>
    <w:p w14:paraId="24C83944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49B102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member_name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186243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E5139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rolsuper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FEC9F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rolinherit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7669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rolcreaterole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47A8D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rolcreatedb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50EDB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rolreplication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B7BDB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rolbypassrls</w:t>
      </w:r>
    </w:p>
    <w:p w14:paraId="7BF65E0F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5836F51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pg_roles</w:t>
      </w:r>
    </w:p>
    <w:p w14:paraId="0E5258A9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082003E5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</w:p>
    <w:p w14:paraId="4F421A05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5ED03A4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0B16B8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77797B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Members of the role</w:t>
      </w:r>
    </w:p>
    <w:p w14:paraId="2F7C3030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A51665F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member_name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D1288C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D5B21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rolsuper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6DB36A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rolinherit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88CCB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rolcreaterole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224ED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rolcreatedb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75717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rolreplication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4BDD5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rolbypassrls</w:t>
      </w:r>
    </w:p>
    <w:p w14:paraId="52C38239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67A97D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pg_auth_members m</w:t>
      </w:r>
    </w:p>
    <w:p w14:paraId="70DDDFA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pg_roles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</w:p>
    <w:p w14:paraId="0AD9C8D6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pg_roles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</w:p>
    <w:p w14:paraId="5FFA7203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25F4C6BE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role_name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791ED8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2AAC" w14:textId="77777777" w:rsidR="00D45217" w:rsidRDefault="00D45217" w:rsidP="00D4521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$$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plpgsql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D6116" w14:textId="77777777" w:rsidR="00D45217" w:rsidRDefault="00D45217" w:rsidP="00D45217">
      <w:pPr>
        <w:rPr>
          <w:rFonts w:ascii="Arial" w:hAnsi="Arial" w:cs="Arial"/>
          <w:sz w:val="22"/>
        </w:rPr>
      </w:pPr>
    </w:p>
    <w:p w14:paraId="09A9A8F7" w14:textId="77089362" w:rsidR="00D45217" w:rsidRDefault="00D45217">
      <w:pPr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9A1C650" w14:textId="77777777" w:rsidR="00D45217" w:rsidRDefault="00D45217" w:rsidP="00D45217">
      <w:pPr>
        <w:rPr>
          <w:rFonts w:ascii="Arial" w:hAnsi="Arial" w:cs="Arial"/>
          <w:b/>
          <w:bCs/>
          <w:sz w:val="22"/>
        </w:rPr>
      </w:pPr>
      <w:r w:rsidRPr="00D45217">
        <w:rPr>
          <w:rFonts w:ascii="Arial" w:hAnsi="Arial" w:cs="Arial"/>
          <w:b/>
          <w:bCs/>
          <w:sz w:val="22"/>
        </w:rPr>
        <w:lastRenderedPageBreak/>
        <w:t>Usage Summary</w:t>
      </w:r>
    </w:p>
    <w:p w14:paraId="05A65B1D" w14:textId="77777777" w:rsidR="00D45217" w:rsidRPr="00D45217" w:rsidRDefault="00D45217" w:rsidP="00D45217">
      <w:pPr>
        <w:rPr>
          <w:rFonts w:ascii="Arial" w:hAnsi="Arial" w:cs="Arial"/>
          <w:b/>
          <w:bCs/>
          <w:sz w:val="22"/>
        </w:rPr>
      </w:pPr>
    </w:p>
    <w:p w14:paraId="0E41C295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>- Basic Usage</w:t>
      </w:r>
      <w:r w:rsidRPr="00D45217">
        <w:rPr>
          <w:rFonts w:ascii="Arial" w:hAnsi="Arial" w:cs="Arial"/>
          <w:sz w:val="22"/>
        </w:rPr>
        <w:br/>
        <w:t xml:space="preserve">  SELECT * FROM get_role_members('your_role_name');</w:t>
      </w:r>
      <w:r w:rsidRPr="00D45217">
        <w:rPr>
          <w:rFonts w:ascii="Arial" w:hAnsi="Arial" w:cs="Arial"/>
          <w:sz w:val="22"/>
        </w:rPr>
        <w:br/>
        <w:t xml:space="preserve">  Retrieves the specified role and its members, along with their privilege attributes.</w:t>
      </w:r>
      <w:r w:rsidRPr="00D45217">
        <w:rPr>
          <w:rFonts w:ascii="Arial" w:hAnsi="Arial" w:cs="Arial"/>
          <w:sz w:val="22"/>
        </w:rPr>
        <w:br/>
      </w:r>
      <w:r w:rsidRPr="00D45217">
        <w:rPr>
          <w:rFonts w:ascii="Arial" w:hAnsi="Arial" w:cs="Arial"/>
          <w:sz w:val="22"/>
        </w:rPr>
        <w:br/>
        <w:t>- Dry-Run Mode</w:t>
      </w:r>
      <w:r w:rsidRPr="00D45217">
        <w:rPr>
          <w:rFonts w:ascii="Arial" w:hAnsi="Arial" w:cs="Arial"/>
          <w:sz w:val="22"/>
        </w:rPr>
        <w:br/>
        <w:t xml:space="preserve">  SELECT * FROM get_role_members('your_role_name', TRUE);</w:t>
      </w:r>
      <w:r w:rsidRPr="00D45217">
        <w:rPr>
          <w:rFonts w:ascii="Arial" w:hAnsi="Arial" w:cs="Arial"/>
          <w:sz w:val="22"/>
        </w:rPr>
        <w:br/>
        <w:t xml:space="preserve">  Simulates the query without executing it. Useful for safe previews.</w:t>
      </w:r>
      <w:r w:rsidRPr="00D45217">
        <w:rPr>
          <w:rFonts w:ascii="Arial" w:hAnsi="Arial" w:cs="Arial"/>
          <w:sz w:val="22"/>
        </w:rPr>
        <w:br/>
      </w:r>
      <w:r w:rsidRPr="00D45217">
        <w:rPr>
          <w:rFonts w:ascii="Arial" w:hAnsi="Arial" w:cs="Arial"/>
          <w:sz w:val="22"/>
        </w:rPr>
        <w:br/>
        <w:t>- Verbose Dry-Run</w:t>
      </w:r>
      <w:r w:rsidRPr="00D45217">
        <w:rPr>
          <w:rFonts w:ascii="Arial" w:hAnsi="Arial" w:cs="Arial"/>
          <w:sz w:val="22"/>
        </w:rPr>
        <w:br/>
        <w:t xml:space="preserve">  SELECT * FROM get_role_members('your_role_name', TRUE, TRUE);</w:t>
      </w:r>
      <w:r w:rsidRPr="00D45217">
        <w:rPr>
          <w:rFonts w:ascii="Arial" w:hAnsi="Arial" w:cs="Arial"/>
          <w:sz w:val="22"/>
        </w:rPr>
        <w:br/>
        <w:t xml:space="preserve">  Provides detailed notices about what the function would do, without executing any queries.</w:t>
      </w:r>
    </w:p>
    <w:p w14:paraId="35A5E80C" w14:textId="77777777" w:rsidR="00D45217" w:rsidRDefault="00D45217" w:rsidP="00D45217">
      <w:pPr>
        <w:rPr>
          <w:rFonts w:ascii="Arial" w:hAnsi="Arial" w:cs="Arial"/>
          <w:sz w:val="22"/>
        </w:rPr>
      </w:pPr>
    </w:p>
    <w:p w14:paraId="1973BFC7" w14:textId="77777777" w:rsidR="00D45217" w:rsidRPr="00D45217" w:rsidRDefault="00D45217" w:rsidP="00D45217">
      <w:pPr>
        <w:rPr>
          <w:rFonts w:ascii="Arial" w:hAnsi="Arial" w:cs="Arial"/>
          <w:b/>
          <w:bCs/>
          <w:sz w:val="22"/>
        </w:rPr>
      </w:pPr>
      <w:r w:rsidRPr="00D45217">
        <w:rPr>
          <w:rFonts w:ascii="Arial" w:hAnsi="Arial" w:cs="Arial"/>
          <w:b/>
          <w:bCs/>
          <w:sz w:val="22"/>
        </w:rPr>
        <w:t>Use Cases</w:t>
      </w:r>
    </w:p>
    <w:p w14:paraId="0890E94C" w14:textId="77777777" w:rsid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>- Auditing role privileges and memberships</w:t>
      </w:r>
      <w:r w:rsidRPr="00D45217">
        <w:rPr>
          <w:rFonts w:ascii="Arial" w:hAnsi="Arial" w:cs="Arial"/>
          <w:sz w:val="22"/>
        </w:rPr>
        <w:br/>
        <w:t>- Verifying changes before applying them</w:t>
      </w:r>
      <w:r w:rsidRPr="00D45217">
        <w:rPr>
          <w:rFonts w:ascii="Arial" w:hAnsi="Arial" w:cs="Arial"/>
          <w:sz w:val="22"/>
        </w:rPr>
        <w:br/>
        <w:t>- Troubleshooting access issues</w:t>
      </w:r>
      <w:r w:rsidRPr="00D45217">
        <w:rPr>
          <w:rFonts w:ascii="Arial" w:hAnsi="Arial" w:cs="Arial"/>
          <w:sz w:val="22"/>
        </w:rPr>
        <w:br/>
        <w:t>- Enhancing security reviews and compliance audits</w:t>
      </w:r>
    </w:p>
    <w:p w14:paraId="39EBA3D6" w14:textId="77777777" w:rsidR="00D45217" w:rsidRPr="00D45217" w:rsidRDefault="00D45217" w:rsidP="00D45217">
      <w:pPr>
        <w:rPr>
          <w:rFonts w:ascii="Arial" w:hAnsi="Arial" w:cs="Arial"/>
          <w:sz w:val="22"/>
        </w:rPr>
      </w:pPr>
    </w:p>
    <w:p w14:paraId="3A52BE55" w14:textId="77777777" w:rsidR="00D45217" w:rsidRPr="00D45217" w:rsidRDefault="00D45217" w:rsidP="00D45217">
      <w:pPr>
        <w:rPr>
          <w:rFonts w:ascii="Arial" w:hAnsi="Arial" w:cs="Arial"/>
          <w:b/>
          <w:bCs/>
          <w:sz w:val="22"/>
        </w:rPr>
      </w:pPr>
      <w:r w:rsidRPr="00D45217">
        <w:rPr>
          <w:rFonts w:ascii="Arial" w:hAnsi="Arial" w:cs="Arial"/>
          <w:b/>
          <w:bCs/>
          <w:sz w:val="22"/>
        </w:rPr>
        <w:t>TL;DR</w:t>
      </w:r>
    </w:p>
    <w:p w14:paraId="135CA5CA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>- Use get_role_members('role_name') to list the role and its members with their privileges.</w:t>
      </w:r>
      <w:r w:rsidRPr="00D45217">
        <w:rPr>
          <w:rFonts w:ascii="Arial" w:hAnsi="Arial" w:cs="Arial"/>
          <w:sz w:val="22"/>
        </w:rPr>
        <w:br/>
        <w:t>- Use dry_run = TRUE to preview actions without running the query.</w:t>
      </w:r>
      <w:r w:rsidRPr="00D45217">
        <w:rPr>
          <w:rFonts w:ascii="Arial" w:hAnsi="Arial" w:cs="Arial"/>
          <w:sz w:val="22"/>
        </w:rPr>
        <w:br/>
        <w:t>- Use verbose = TRUE with dry-run to view detailed notices.</w:t>
      </w:r>
      <w:r w:rsidRPr="00D45217">
        <w:rPr>
          <w:rFonts w:ascii="Arial" w:hAnsi="Arial" w:cs="Arial"/>
          <w:sz w:val="22"/>
        </w:rPr>
        <w:br/>
        <w:t>- Ideal for auditing, troubleshooting, and safely managing role memberships.</w:t>
      </w:r>
    </w:p>
    <w:p w14:paraId="50B55F44" w14:textId="77777777" w:rsidR="00D45217" w:rsidRDefault="00D45217" w:rsidP="00D45217">
      <w:pPr>
        <w:rPr>
          <w:rFonts w:ascii="Arial" w:hAnsi="Arial" w:cs="Arial"/>
          <w:sz w:val="22"/>
        </w:rPr>
      </w:pPr>
    </w:p>
    <w:p w14:paraId="6331C0B6" w14:textId="77777777" w:rsidR="00D45217" w:rsidRDefault="00D45217" w:rsidP="00D45217">
      <w:pPr>
        <w:rPr>
          <w:rFonts w:ascii="Arial" w:hAnsi="Arial" w:cs="Arial"/>
          <w:b/>
          <w:bCs/>
          <w:sz w:val="22"/>
        </w:rPr>
      </w:pPr>
      <w:r w:rsidRPr="00D45217">
        <w:rPr>
          <w:rFonts w:ascii="Arial" w:hAnsi="Arial" w:cs="Arial"/>
          <w:b/>
          <w:bCs/>
          <w:sz w:val="22"/>
        </w:rPr>
        <w:t>References</w:t>
      </w:r>
    </w:p>
    <w:p w14:paraId="450FAFAE" w14:textId="77777777" w:rsidR="00D45217" w:rsidRPr="00D45217" w:rsidRDefault="00D45217" w:rsidP="00D45217">
      <w:pPr>
        <w:rPr>
          <w:rFonts w:ascii="Arial" w:hAnsi="Arial" w:cs="Arial"/>
          <w:b/>
          <w:bCs/>
          <w:sz w:val="22"/>
        </w:rPr>
      </w:pPr>
    </w:p>
    <w:p w14:paraId="06BAF0E5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 xml:space="preserve"> </w:t>
      </w:r>
      <w:hyperlink r:id="rId10" w:tgtFrame="_new" w:history="1">
        <w:r w:rsidRPr="00D45217">
          <w:rPr>
            <w:rStyle w:val="Hyperlink"/>
            <w:rFonts w:ascii="Arial" w:hAnsi="Arial" w:cs="Arial"/>
            <w:sz w:val="22"/>
          </w:rPr>
          <w:t>PostgreSQL Role Management Documentation</w:t>
        </w:r>
      </w:hyperlink>
    </w:p>
    <w:p w14:paraId="4CB82E73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 xml:space="preserve"> </w:t>
      </w:r>
      <w:hyperlink r:id="rId11" w:tgtFrame="_new" w:history="1">
        <w:r w:rsidRPr="00D45217">
          <w:rPr>
            <w:rStyle w:val="Hyperlink"/>
            <w:rFonts w:ascii="Arial" w:hAnsi="Arial" w:cs="Arial"/>
            <w:sz w:val="22"/>
          </w:rPr>
          <w:t>PostgreSQL pg_roles System Catalog</w:t>
        </w:r>
      </w:hyperlink>
    </w:p>
    <w:p w14:paraId="50DAC087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 xml:space="preserve"> </w:t>
      </w:r>
      <w:hyperlink r:id="rId12" w:tgtFrame="_new" w:history="1">
        <w:r w:rsidRPr="00D45217">
          <w:rPr>
            <w:rStyle w:val="Hyperlink"/>
            <w:rFonts w:ascii="Arial" w:hAnsi="Arial" w:cs="Arial"/>
            <w:sz w:val="22"/>
          </w:rPr>
          <w:t>PostgreSQL pg_auth_members System Catalog</w:t>
        </w:r>
      </w:hyperlink>
    </w:p>
    <w:p w14:paraId="7318D135" w14:textId="77777777" w:rsidR="00D45217" w:rsidRPr="00D45217" w:rsidRDefault="00D45217" w:rsidP="00D45217">
      <w:pPr>
        <w:rPr>
          <w:rFonts w:ascii="Arial" w:hAnsi="Arial" w:cs="Arial"/>
          <w:sz w:val="22"/>
        </w:rPr>
      </w:pPr>
      <w:r w:rsidRPr="00D45217">
        <w:rPr>
          <w:rFonts w:ascii="Arial" w:hAnsi="Arial" w:cs="Arial"/>
          <w:sz w:val="22"/>
        </w:rPr>
        <w:t xml:space="preserve"> </w:t>
      </w:r>
      <w:hyperlink r:id="rId13" w:tgtFrame="_new" w:history="1">
        <w:r w:rsidRPr="00D45217">
          <w:rPr>
            <w:rStyle w:val="Hyperlink"/>
            <w:rFonts w:ascii="Arial" w:hAnsi="Arial" w:cs="Arial"/>
            <w:sz w:val="22"/>
          </w:rPr>
          <w:t>PostgreSQL PL/pgSQL Language Reference</w:t>
        </w:r>
      </w:hyperlink>
    </w:p>
    <w:p w14:paraId="08C74AFB" w14:textId="77777777" w:rsidR="00D45217" w:rsidRPr="00D45217" w:rsidRDefault="00D45217" w:rsidP="00D45217">
      <w:pPr>
        <w:rPr>
          <w:rFonts w:ascii="Arial" w:hAnsi="Arial" w:cs="Arial"/>
          <w:sz w:val="22"/>
        </w:rPr>
      </w:pPr>
    </w:p>
    <w:sectPr w:rsidR="00D45217" w:rsidRPr="00D45217" w:rsidSect="006364A9">
      <w:headerReference w:type="default" r:id="rId14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12604" w14:textId="77777777" w:rsidR="00D45217" w:rsidRDefault="00D45217">
      <w:r>
        <w:separator/>
      </w:r>
    </w:p>
  </w:endnote>
  <w:endnote w:type="continuationSeparator" w:id="0">
    <w:p w14:paraId="463F1CEB" w14:textId="77777777" w:rsidR="00D45217" w:rsidRDefault="00D4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4ABC" w14:textId="77777777" w:rsidR="00D45217" w:rsidRDefault="00D45217">
      <w:r>
        <w:separator/>
      </w:r>
    </w:p>
  </w:footnote>
  <w:footnote w:type="continuationSeparator" w:id="0">
    <w:p w14:paraId="073C522F" w14:textId="77777777" w:rsidR="00D45217" w:rsidRDefault="00D45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27196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131C60BC" w14:textId="7C4773D8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D45217">
      <w:rPr>
        <w:szCs w:val="18"/>
      </w:rPr>
      <w:t>05</w:t>
    </w:r>
    <w:r w:rsidR="00242BF0">
      <w:rPr>
        <w:szCs w:val="18"/>
      </w:rPr>
      <w:t>/</w:t>
    </w:r>
    <w:r w:rsidR="00D45217">
      <w:rPr>
        <w:szCs w:val="18"/>
      </w:rPr>
      <w:t>28</w:t>
    </w:r>
    <w:r w:rsidR="00242BF0">
      <w:rPr>
        <w:szCs w:val="18"/>
      </w:rPr>
      <w:t>/20</w:t>
    </w:r>
    <w:r w:rsidR="00D57C68">
      <w:rPr>
        <w:szCs w:val="18"/>
      </w:rPr>
      <w:t>2</w:t>
    </w:r>
    <w:r w:rsidR="00D45217">
      <w:rPr>
        <w:szCs w:val="18"/>
      </w:rPr>
      <w:t>5</w:t>
    </w:r>
  </w:p>
  <w:p w14:paraId="42B7CC96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0306A7D" w14:textId="77777777" w:rsidR="00E203F3" w:rsidRDefault="00E20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867262">
    <w:abstractNumId w:val="3"/>
  </w:num>
  <w:num w:numId="2" w16cid:durableId="1271670017">
    <w:abstractNumId w:val="2"/>
  </w:num>
  <w:num w:numId="3" w16cid:durableId="1179200947">
    <w:abstractNumId w:val="1"/>
  </w:num>
  <w:num w:numId="4" w16cid:durableId="950092150">
    <w:abstractNumId w:val="0"/>
  </w:num>
  <w:num w:numId="5" w16cid:durableId="102756621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7362946">
    <w:abstractNumId w:val="7"/>
  </w:num>
  <w:num w:numId="7" w16cid:durableId="576749210">
    <w:abstractNumId w:val="4"/>
  </w:num>
  <w:num w:numId="8" w16cid:durableId="736517521">
    <w:abstractNumId w:val="6"/>
  </w:num>
  <w:num w:numId="9" w16cid:durableId="1218980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7"/>
    <w:rsid w:val="000240F3"/>
    <w:rsid w:val="00036421"/>
    <w:rsid w:val="000A7BEA"/>
    <w:rsid w:val="0018514B"/>
    <w:rsid w:val="001C5DE9"/>
    <w:rsid w:val="00242BF0"/>
    <w:rsid w:val="002C3E4B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B567F"/>
    <w:rsid w:val="008D5A1A"/>
    <w:rsid w:val="008E52BA"/>
    <w:rsid w:val="009328B4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A5A90"/>
    <w:rsid w:val="00CB02CA"/>
    <w:rsid w:val="00D27296"/>
    <w:rsid w:val="00D45217"/>
    <w:rsid w:val="00D57C68"/>
    <w:rsid w:val="00E203F3"/>
    <w:rsid w:val="00EA6D02"/>
    <w:rsid w:val="00F072B4"/>
    <w:rsid w:val="00F455E0"/>
    <w:rsid w:val="00F90CD4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33782F"/>
  <w15:docId w15:val="{16C4E146-A190-47A8-AFCF-C074B10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ostgresql.org/docs/current/plpgsql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ostgresql.org/docs/current/catalog-pg-auth-member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docs/current/catalog-pg-role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current/user-mana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3</Pages>
  <Words>561</Words>
  <Characters>3563</Characters>
  <Application>Microsoft Office Word</Application>
  <DocSecurity>0</DocSecurity>
  <Lines>142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1</cp:revision>
  <cp:lastPrinted>2006-08-01T17:47:00Z</cp:lastPrinted>
  <dcterms:created xsi:type="dcterms:W3CDTF">2025-05-28T14:26:00Z</dcterms:created>
  <dcterms:modified xsi:type="dcterms:W3CDTF">2025-05-28T14:41:00Z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f66478a8-c9dc-4f0e-82cc-0f88c16fea0f</vt:lpwstr>
  </property>
</Properties>
</file>